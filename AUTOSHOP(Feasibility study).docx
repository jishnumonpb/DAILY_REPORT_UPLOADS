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4D9D" w14:textId="6F64646A" w:rsidR="00EF36A5" w:rsidRPr="00AB4981" w:rsidRDefault="008F22D7" w:rsidP="00AB4981">
      <w:pPr>
        <w:pStyle w:val="Title"/>
      </w:pPr>
      <w:r>
        <w:t xml:space="preserve">[AUTOSHOP (Online used vehicle </w:t>
      </w:r>
      <w:proofErr w:type="gramStart"/>
      <w:r>
        <w:t>sale  system</w:t>
      </w:r>
      <w:proofErr w:type="gramEnd"/>
      <w:r w:rsidR="00754ABC">
        <w:t>]</w:t>
      </w:r>
    </w:p>
    <w:p w14:paraId="52DA0D1C" w14:textId="6F396069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2A0AED">
        <w:t>03</w:t>
      </w:r>
      <w:bookmarkStart w:id="0" w:name="_GoBack"/>
      <w:bookmarkEnd w:id="0"/>
      <w:r w:rsidR="008F22D7">
        <w:t>-02-2019</w:t>
      </w:r>
    </w:p>
    <w:p w14:paraId="35B1004B" w14:textId="17350745" w:rsidR="00EF36A5" w:rsidRPr="00D348BF" w:rsidRDefault="00754ABC" w:rsidP="00AB4981">
      <w:pPr>
        <w:pStyle w:val="Details"/>
      </w:pPr>
      <w:r>
        <w:rPr>
          <w:b/>
        </w:rPr>
        <w:t>Guide</w:t>
      </w:r>
      <w:r w:rsidR="00EF36A5" w:rsidRPr="00AB4981">
        <w:t xml:space="preserve">: </w:t>
      </w:r>
      <w:proofErr w:type="spellStart"/>
      <w:r w:rsidR="00FA73E0">
        <w:t>Mr.</w:t>
      </w:r>
      <w:r w:rsidR="008F22D7" w:rsidRPr="00D348BF">
        <w:rPr>
          <w:b/>
        </w:rPr>
        <w:t>JINSON</w:t>
      </w:r>
      <w:proofErr w:type="spellEnd"/>
      <w:r w:rsidR="008F22D7" w:rsidRPr="00D348BF">
        <w:rPr>
          <w:b/>
        </w:rPr>
        <w:t xml:space="preserve"> DEVIS</w:t>
      </w:r>
    </w:p>
    <w:p w14:paraId="294FB3F3" w14:textId="6B39A3A4" w:rsidR="00D446AC" w:rsidRPr="00D348BF" w:rsidRDefault="00D446AC" w:rsidP="00AB4981">
      <w:pPr>
        <w:pStyle w:val="Details"/>
        <w:rPr>
          <w:color w:val="auto"/>
          <w:sz w:val="24"/>
          <w:szCs w:val="24"/>
        </w:rPr>
      </w:pPr>
      <w:r w:rsidRPr="00D348BF">
        <w:rPr>
          <w:color w:val="auto"/>
          <w:sz w:val="24"/>
          <w:szCs w:val="24"/>
        </w:rPr>
        <w:t xml:space="preserve">             Assistant </w:t>
      </w:r>
      <w:proofErr w:type="spellStart"/>
      <w:r w:rsidRPr="00D348BF">
        <w:rPr>
          <w:color w:val="auto"/>
          <w:sz w:val="24"/>
          <w:szCs w:val="24"/>
        </w:rPr>
        <w:t>Proffessor</w:t>
      </w:r>
      <w:proofErr w:type="spellEnd"/>
    </w:p>
    <w:p w14:paraId="3AF28953" w14:textId="4781072B" w:rsidR="00D446AC" w:rsidRPr="00D348BF" w:rsidRDefault="00D446AC" w:rsidP="00AB4981">
      <w:pPr>
        <w:pStyle w:val="Details"/>
        <w:rPr>
          <w:color w:val="auto"/>
          <w:sz w:val="24"/>
          <w:szCs w:val="24"/>
        </w:rPr>
      </w:pPr>
      <w:r w:rsidRPr="00D348BF">
        <w:rPr>
          <w:color w:val="auto"/>
          <w:sz w:val="24"/>
          <w:szCs w:val="24"/>
        </w:rPr>
        <w:t xml:space="preserve">             </w:t>
      </w:r>
      <w:proofErr w:type="spellStart"/>
      <w:r w:rsidR="007A6887">
        <w:rPr>
          <w:color w:val="auto"/>
          <w:sz w:val="24"/>
          <w:szCs w:val="24"/>
        </w:rPr>
        <w:t>Dept</w:t>
      </w:r>
      <w:proofErr w:type="spellEnd"/>
      <w:r w:rsidR="007A6887">
        <w:rPr>
          <w:color w:val="auto"/>
          <w:sz w:val="24"/>
          <w:szCs w:val="24"/>
        </w:rPr>
        <w:t xml:space="preserve"> </w:t>
      </w:r>
      <w:r w:rsidRPr="00D348BF">
        <w:rPr>
          <w:color w:val="auto"/>
          <w:sz w:val="24"/>
          <w:szCs w:val="24"/>
        </w:rPr>
        <w:t>of Computer Application</w:t>
      </w:r>
    </w:p>
    <w:p w14:paraId="22DD8582" w14:textId="421CDA31" w:rsidR="00D446AC" w:rsidRPr="00D348BF" w:rsidRDefault="00D446AC" w:rsidP="00AB4981">
      <w:pPr>
        <w:pStyle w:val="Details"/>
        <w:rPr>
          <w:color w:val="auto"/>
          <w:szCs w:val="28"/>
        </w:rPr>
      </w:pPr>
      <w:r w:rsidRPr="00D348BF">
        <w:rPr>
          <w:color w:val="auto"/>
          <w:sz w:val="24"/>
          <w:szCs w:val="24"/>
        </w:rPr>
        <w:t xml:space="preserve">             </w:t>
      </w:r>
      <w:proofErr w:type="spellStart"/>
      <w:r w:rsidRPr="00D348BF">
        <w:rPr>
          <w:color w:val="auto"/>
          <w:sz w:val="24"/>
          <w:szCs w:val="24"/>
        </w:rPr>
        <w:t>Amal</w:t>
      </w:r>
      <w:proofErr w:type="spellEnd"/>
      <w:r w:rsidRPr="00D348BF">
        <w:rPr>
          <w:color w:val="auto"/>
          <w:sz w:val="24"/>
          <w:szCs w:val="24"/>
        </w:rPr>
        <w:t xml:space="preserve"> </w:t>
      </w:r>
      <w:proofErr w:type="spellStart"/>
      <w:r w:rsidRPr="00D348BF">
        <w:rPr>
          <w:color w:val="auto"/>
          <w:sz w:val="24"/>
          <w:szCs w:val="24"/>
        </w:rPr>
        <w:t>Jyothi</w:t>
      </w:r>
      <w:proofErr w:type="spellEnd"/>
      <w:r w:rsidRPr="00D348BF">
        <w:rPr>
          <w:color w:val="auto"/>
          <w:sz w:val="24"/>
          <w:szCs w:val="24"/>
        </w:rPr>
        <w:t xml:space="preserve"> College of Engineering </w:t>
      </w:r>
      <w:proofErr w:type="spellStart"/>
      <w:r w:rsidRPr="00D348BF">
        <w:rPr>
          <w:color w:val="auto"/>
          <w:sz w:val="24"/>
          <w:szCs w:val="24"/>
        </w:rPr>
        <w:t>kanjirapally</w:t>
      </w:r>
      <w:proofErr w:type="spellEnd"/>
      <w:r w:rsidRPr="00D348BF">
        <w:rPr>
          <w:color w:val="auto"/>
          <w:szCs w:val="28"/>
        </w:rPr>
        <w:t>.</w:t>
      </w:r>
    </w:p>
    <w:p w14:paraId="18305B67" w14:textId="77777777" w:rsidR="00D446AC" w:rsidRPr="00D348BF" w:rsidRDefault="00D446AC" w:rsidP="00AB4981">
      <w:pPr>
        <w:pStyle w:val="Details"/>
        <w:rPr>
          <w:color w:val="auto"/>
          <w:szCs w:val="28"/>
        </w:rPr>
      </w:pPr>
    </w:p>
    <w:p w14:paraId="10C3D4FD" w14:textId="43CEB491" w:rsidR="00A57CE9" w:rsidRPr="00D348BF" w:rsidRDefault="00A57CE9" w:rsidP="00AB4981">
      <w:pPr>
        <w:pStyle w:val="Details"/>
      </w:pPr>
    </w:p>
    <w:p w14:paraId="6BF20387" w14:textId="3E7E3E9D" w:rsidR="00A57CE9" w:rsidRDefault="00A57CE9" w:rsidP="00AB4981">
      <w:pPr>
        <w:pStyle w:val="Details"/>
      </w:pPr>
    </w:p>
    <w:p w14:paraId="0C34EE85" w14:textId="4C548A9A" w:rsidR="00A57CE9" w:rsidRDefault="00A57CE9" w:rsidP="00A57CE9">
      <w:pPr>
        <w:pStyle w:val="Details"/>
        <w:numPr>
          <w:ilvl w:val="0"/>
          <w:numId w:val="4"/>
        </w:numPr>
      </w:pPr>
      <w:r>
        <w:t>Project Overview?</w:t>
      </w:r>
    </w:p>
    <w:p w14:paraId="6256134E" w14:textId="1B2F7D9E" w:rsidR="00A57CE9" w:rsidRPr="00A57CE9" w:rsidRDefault="00A57CE9" w:rsidP="00A57CE9">
      <w:pPr>
        <w:pStyle w:val="Details"/>
        <w:rPr>
          <w:i/>
        </w:rPr>
      </w:pPr>
    </w:p>
    <w:p w14:paraId="34C39A27" w14:textId="43B0F570" w:rsidR="00F4301E" w:rsidRPr="00D348BF" w:rsidRDefault="00A57CE9" w:rsidP="00F4301E">
      <w:pPr>
        <w:spacing w:after="279" w:line="358" w:lineRule="auto"/>
        <w:ind w:left="1256" w:right="4"/>
        <w:jc w:val="both"/>
      </w:pPr>
      <w:r w:rsidRPr="00A57CE9">
        <w:rPr>
          <w:i/>
        </w:rPr>
        <w:t xml:space="preserve">                                            </w:t>
      </w:r>
      <w:r w:rsidRPr="00D348BF">
        <w:rPr>
          <w:i/>
        </w:rPr>
        <w:t xml:space="preserve"> </w:t>
      </w:r>
      <w:r w:rsidR="00F4301E" w:rsidRPr="00D348BF">
        <w:t>The project entitled ‘</w:t>
      </w:r>
      <w:proofErr w:type="spellStart"/>
      <w:r w:rsidR="00F4301E" w:rsidRPr="00D348BF">
        <w:rPr>
          <w:rFonts w:eastAsia="Times New Roman" w:cs="Times New Roman"/>
          <w:b/>
        </w:rPr>
        <w:t>Autoshop</w:t>
      </w:r>
      <w:proofErr w:type="spellEnd"/>
      <w:r w:rsidR="00F4301E" w:rsidRPr="00D348BF">
        <w:rPr>
          <w:rFonts w:eastAsia="Times New Roman" w:cs="Times New Roman"/>
          <w:b/>
        </w:rPr>
        <w:t>’</w:t>
      </w:r>
      <w:r w:rsidR="00F4301E" w:rsidRPr="00D348BF">
        <w:t xml:space="preserve"> is an online Automobile shopping system that allows web </w:t>
      </w:r>
      <w:proofErr w:type="gramStart"/>
      <w:r w:rsidR="00F4301E" w:rsidRPr="00D348BF">
        <w:t>users  to</w:t>
      </w:r>
      <w:proofErr w:type="gramEnd"/>
      <w:r w:rsidR="00F4301E" w:rsidRPr="00D348BF">
        <w:t xml:space="preserve"> purchase used cars online without visiting any physical location. </w:t>
      </w:r>
      <w:r w:rsidR="00F4301E" w:rsidRPr="00D348BF">
        <w:rPr>
          <w:rFonts w:eastAsia="Times New Roman" w:cs="Times New Roman"/>
          <w:b/>
        </w:rPr>
        <w:t xml:space="preserve"> ‘</w:t>
      </w:r>
      <w:proofErr w:type="spellStart"/>
      <w:r w:rsidR="00F4301E" w:rsidRPr="00D348BF">
        <w:rPr>
          <w:rFonts w:eastAsia="Times New Roman" w:cs="Times New Roman"/>
          <w:b/>
        </w:rPr>
        <w:t>Autoshop</w:t>
      </w:r>
      <w:proofErr w:type="spellEnd"/>
      <w:r w:rsidR="00F4301E" w:rsidRPr="00D348BF">
        <w:rPr>
          <w:rFonts w:eastAsia="Times New Roman" w:cs="Times New Roman"/>
          <w:b/>
        </w:rPr>
        <w:t>’</w:t>
      </w:r>
      <w:r w:rsidR="00F4301E" w:rsidRPr="00D348BF">
        <w:t xml:space="preserve"> allows the user to purchas</w:t>
      </w:r>
      <w:r w:rsidR="00D348BF">
        <w:t>e Automobile online and Bid vehicles</w:t>
      </w:r>
      <w:r w:rsidR="00F4301E" w:rsidRPr="00D348BF">
        <w:t xml:space="preserve"> in Auction. The Site       Administrator updates the information about new Automobiles concurrently. Only registered customers can purchase Automobiles bid from </w:t>
      </w:r>
      <w:proofErr w:type="spellStart"/>
      <w:r w:rsidR="00F4301E" w:rsidRPr="00D348BF">
        <w:t>Autoshop</w:t>
      </w:r>
      <w:proofErr w:type="spellEnd"/>
      <w:r w:rsidR="00F4301E" w:rsidRPr="00D348BF">
        <w:t>. The user must register in the site to access their accounts, af</w:t>
      </w:r>
      <w:r w:rsidR="00D348BF">
        <w:t>ter login they can buy used vehicles</w:t>
      </w:r>
      <w:r w:rsidR="00F4301E" w:rsidRPr="00D348BF">
        <w:t xml:space="preserve"> by bidding Automobiles which are available for auction. The user can bid a car with a high rate than the latest Bid Rate, before the date expires. After date expires, the site sends the Confirmation le</w:t>
      </w:r>
      <w:r w:rsidR="00D348BF">
        <w:t>tter to the user who bid the vehicle</w:t>
      </w:r>
      <w:r w:rsidR="00F4301E" w:rsidRPr="00D348BF">
        <w:t xml:space="preserve"> with highest rate through email-id which they specified.</w:t>
      </w:r>
      <w:r w:rsidR="00F4301E" w:rsidRPr="00D348BF">
        <w:rPr>
          <w:rFonts w:eastAsia="Times New Roman" w:cs="Times New Roman"/>
          <w:b/>
        </w:rPr>
        <w:t xml:space="preserve"> </w:t>
      </w:r>
    </w:p>
    <w:p w14:paraId="07F2C78E" w14:textId="2FBE652B" w:rsidR="00A57CE9" w:rsidRDefault="00F4301E" w:rsidP="00F4301E">
      <w:pPr>
        <w:spacing w:after="280" w:line="357" w:lineRule="auto"/>
        <w:ind w:left="1256" w:right="4"/>
        <w:jc w:val="both"/>
      </w:pPr>
      <w:r w:rsidRPr="00D348BF">
        <w:t xml:space="preserve">This system allows the users to search items category wise, then Brand wise and Model wise. Thus this system provides all the basic functionalities to a user who </w:t>
      </w:r>
      <w:r w:rsidR="00D348BF">
        <w:t>would like to purchase used vehicles</w:t>
      </w:r>
      <w:r w:rsidRPr="00D348BF">
        <w:t xml:space="preserve"> in online.</w:t>
      </w:r>
      <w:r>
        <w:t xml:space="preserve"> </w:t>
      </w:r>
    </w:p>
    <w:p w14:paraId="698E785F" w14:textId="19ACC5BB" w:rsidR="00F4301E" w:rsidRDefault="00F4301E" w:rsidP="00F4301E">
      <w:pPr>
        <w:spacing w:after="280" w:line="357" w:lineRule="auto"/>
        <w:ind w:left="1256" w:right="4"/>
        <w:jc w:val="both"/>
      </w:pPr>
    </w:p>
    <w:p w14:paraId="142A5C05" w14:textId="77777777" w:rsidR="00F4301E" w:rsidRPr="00F4301E" w:rsidRDefault="00F4301E" w:rsidP="00F4301E">
      <w:pPr>
        <w:spacing w:after="280" w:line="357" w:lineRule="auto"/>
        <w:ind w:left="1256" w:right="4"/>
        <w:jc w:val="both"/>
      </w:pPr>
    </w:p>
    <w:p w14:paraId="76189B23" w14:textId="77777777" w:rsidR="00A57CE9" w:rsidRDefault="00A57CE9" w:rsidP="00A57CE9">
      <w:pPr>
        <w:pStyle w:val="Details"/>
      </w:pPr>
    </w:p>
    <w:p w14:paraId="0F265340" w14:textId="6248FD05" w:rsidR="00A57CE9" w:rsidRDefault="00A57CE9" w:rsidP="00A57CE9">
      <w:pPr>
        <w:pStyle w:val="Details"/>
        <w:numPr>
          <w:ilvl w:val="0"/>
          <w:numId w:val="4"/>
        </w:numPr>
      </w:pPr>
      <w:r>
        <w:t xml:space="preserve">To </w:t>
      </w:r>
      <w:r w:rsidR="00BA5423">
        <w:t>w</w:t>
      </w:r>
      <w:r>
        <w:t xml:space="preserve">hat </w:t>
      </w:r>
      <w:r w:rsidR="00BA5423">
        <w:t>e</w:t>
      </w:r>
      <w:r>
        <w:t xml:space="preserve">xtend the </w:t>
      </w:r>
      <w:r w:rsidR="00BA5423">
        <w:t>s</w:t>
      </w:r>
      <w:r>
        <w:t>ystem is proposed for?</w:t>
      </w:r>
    </w:p>
    <w:p w14:paraId="45C20DAD" w14:textId="40938169" w:rsidR="00754ABC" w:rsidRDefault="00754ABC" w:rsidP="00754ABC">
      <w:pPr>
        <w:pStyle w:val="Details"/>
        <w:ind w:left="720"/>
      </w:pPr>
    </w:p>
    <w:p w14:paraId="75D871A2" w14:textId="0F3B3E84" w:rsidR="00754ABC" w:rsidRPr="002569B5" w:rsidRDefault="00324112" w:rsidP="00754ABC">
      <w:pPr>
        <w:pStyle w:val="Details"/>
        <w:ind w:left="720"/>
        <w:rPr>
          <w:i/>
        </w:rPr>
      </w:pPr>
      <w:r>
        <w:rPr>
          <w:i/>
        </w:rPr>
        <w:t xml:space="preserve">       The </w:t>
      </w:r>
      <w:proofErr w:type="spellStart"/>
      <w:r>
        <w:rPr>
          <w:i/>
        </w:rPr>
        <w:t>Autoshop</w:t>
      </w:r>
      <w:proofErr w:type="spellEnd"/>
      <w:r>
        <w:rPr>
          <w:i/>
        </w:rPr>
        <w:t xml:space="preserve"> system was developed by easy to sale by vehicles in online format.</w:t>
      </w:r>
    </w:p>
    <w:p w14:paraId="3C932ABD" w14:textId="77777777" w:rsidR="00754ABC" w:rsidRDefault="00754ABC" w:rsidP="00754ABC">
      <w:pPr>
        <w:pStyle w:val="Details"/>
        <w:ind w:left="720"/>
      </w:pPr>
    </w:p>
    <w:p w14:paraId="50203765" w14:textId="47317E31" w:rsidR="00A57CE9" w:rsidRDefault="00A57CE9" w:rsidP="00A57CE9">
      <w:pPr>
        <w:pStyle w:val="Details"/>
        <w:numPr>
          <w:ilvl w:val="0"/>
          <w:numId w:val="4"/>
        </w:numPr>
      </w:pPr>
      <w:r>
        <w:t xml:space="preserve">Specify the Viewers/Public which is to be involved in the </w:t>
      </w:r>
      <w:r w:rsidR="00BA5423">
        <w:t>S</w:t>
      </w:r>
      <w:r>
        <w:t>ystem?</w:t>
      </w:r>
    </w:p>
    <w:p w14:paraId="3880D1C0" w14:textId="77777777" w:rsidR="00754ABC" w:rsidRDefault="00754ABC" w:rsidP="00754ABC">
      <w:pPr>
        <w:pStyle w:val="Details"/>
        <w:ind w:left="720"/>
      </w:pPr>
      <w:r>
        <w:t xml:space="preserve">         </w:t>
      </w:r>
    </w:p>
    <w:p w14:paraId="49F0537C" w14:textId="77777777" w:rsidR="00324112" w:rsidRDefault="00324112" w:rsidP="00754ABC">
      <w:pPr>
        <w:pStyle w:val="Details"/>
        <w:ind w:left="720"/>
      </w:pPr>
      <w:r>
        <w:rPr>
          <w:i/>
        </w:rPr>
        <w:t>The system is developed by public use. It is easy to sale vehicles in online format.</w:t>
      </w:r>
      <w:r w:rsidR="00754ABC">
        <w:t xml:space="preserve">   </w:t>
      </w:r>
    </w:p>
    <w:p w14:paraId="1AF7F341" w14:textId="409908B8" w:rsidR="00754ABC" w:rsidRDefault="00754ABC" w:rsidP="00754ABC">
      <w:pPr>
        <w:pStyle w:val="Details"/>
        <w:ind w:left="720"/>
      </w:pPr>
      <w:r>
        <w:t xml:space="preserve">                                 </w:t>
      </w:r>
    </w:p>
    <w:p w14:paraId="2C16E943" w14:textId="05771464" w:rsidR="00A57CE9" w:rsidRDefault="00A57CE9" w:rsidP="00A57CE9">
      <w:pPr>
        <w:pStyle w:val="Details"/>
        <w:numPr>
          <w:ilvl w:val="0"/>
          <w:numId w:val="4"/>
        </w:numPr>
      </w:pPr>
      <w:r>
        <w:t xml:space="preserve">List the Modules included in your </w:t>
      </w:r>
      <w:r w:rsidR="002F36F0">
        <w:t>System?</w:t>
      </w:r>
    </w:p>
    <w:p w14:paraId="4455FDB2" w14:textId="31F26670" w:rsidR="00754ABC" w:rsidRDefault="00754ABC" w:rsidP="00754ABC">
      <w:pPr>
        <w:pStyle w:val="Details"/>
        <w:ind w:left="720"/>
      </w:pPr>
    </w:p>
    <w:p w14:paraId="6844ED29" w14:textId="3D590FD5" w:rsidR="00F4301E" w:rsidRPr="00F4301E" w:rsidRDefault="00F4301E" w:rsidP="00F4301E">
      <w:p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                   1. </w:t>
      </w:r>
      <w:r w:rsidRPr="00F4301E">
        <w:rPr>
          <w:rFonts w:cs="Times New Roman"/>
          <w:b/>
          <w:bCs/>
          <w:sz w:val="28"/>
          <w:szCs w:val="28"/>
        </w:rPr>
        <w:t>User Module</w:t>
      </w:r>
    </w:p>
    <w:p w14:paraId="374B27B2" w14:textId="48CF2A5A" w:rsidR="00F4301E" w:rsidRPr="00F4301E" w:rsidRDefault="00F4301E" w:rsidP="00F4301E">
      <w:pPr>
        <w:spacing w:before="100" w:beforeAutospacing="1" w:after="100" w:afterAutospacing="1" w:line="360" w:lineRule="auto"/>
        <w:ind w:left="144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 xml:space="preserve">                  The main processes in this module are given below:</w:t>
      </w:r>
    </w:p>
    <w:p w14:paraId="593E9D6C" w14:textId="6116D760" w:rsidR="00F4301E" w:rsidRPr="00F4301E" w:rsidRDefault="00F4301E" w:rsidP="00F4301E">
      <w:pPr>
        <w:numPr>
          <w:ilvl w:val="2"/>
          <w:numId w:val="7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Change Password</w:t>
      </w:r>
    </w:p>
    <w:p w14:paraId="522A1632" w14:textId="77777777" w:rsidR="00F4301E" w:rsidRPr="00F4301E" w:rsidRDefault="00F4301E" w:rsidP="00F4301E">
      <w:pPr>
        <w:numPr>
          <w:ilvl w:val="2"/>
          <w:numId w:val="7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Edit Details</w:t>
      </w:r>
    </w:p>
    <w:p w14:paraId="33A24D76" w14:textId="77777777" w:rsidR="00F4301E" w:rsidRPr="00F4301E" w:rsidRDefault="00F4301E" w:rsidP="00F4301E">
      <w:pPr>
        <w:numPr>
          <w:ilvl w:val="2"/>
          <w:numId w:val="7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 xml:space="preserve">Purchase </w:t>
      </w:r>
    </w:p>
    <w:p w14:paraId="748284C6" w14:textId="77777777" w:rsidR="00F4301E" w:rsidRPr="00F4301E" w:rsidRDefault="00F4301E" w:rsidP="00F4301E">
      <w:pPr>
        <w:numPr>
          <w:ilvl w:val="2"/>
          <w:numId w:val="7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Bidding</w:t>
      </w:r>
    </w:p>
    <w:p w14:paraId="4E2CA91F" w14:textId="77777777" w:rsidR="00F4301E" w:rsidRPr="00F4301E" w:rsidRDefault="00F4301E" w:rsidP="00F4301E">
      <w:pPr>
        <w:numPr>
          <w:ilvl w:val="2"/>
          <w:numId w:val="7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Product Review</w:t>
      </w:r>
    </w:p>
    <w:p w14:paraId="2260FA95" w14:textId="77777777" w:rsidR="00F4301E" w:rsidRPr="00F4301E" w:rsidRDefault="00F4301E" w:rsidP="00F4301E">
      <w:pPr>
        <w:numPr>
          <w:ilvl w:val="2"/>
          <w:numId w:val="7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 xml:space="preserve">View </w:t>
      </w:r>
      <w:proofErr w:type="spellStart"/>
      <w:r w:rsidRPr="00F4301E">
        <w:rPr>
          <w:rFonts w:cs="Times New Roman"/>
          <w:szCs w:val="24"/>
        </w:rPr>
        <w:t>Updations</w:t>
      </w:r>
      <w:proofErr w:type="spellEnd"/>
      <w:r w:rsidRPr="00F4301E">
        <w:rPr>
          <w:rFonts w:cs="Times New Roman"/>
          <w:szCs w:val="24"/>
        </w:rPr>
        <w:t xml:space="preserve"> about new  product</w:t>
      </w:r>
    </w:p>
    <w:p w14:paraId="7D79E451" w14:textId="77777777" w:rsidR="00F4301E" w:rsidRPr="00F4301E" w:rsidRDefault="00F4301E" w:rsidP="00F4301E">
      <w:pPr>
        <w:spacing w:before="100" w:beforeAutospacing="1" w:after="100" w:afterAutospacing="1" w:line="360" w:lineRule="auto"/>
        <w:rPr>
          <w:rFonts w:cs="Times New Roman"/>
          <w:szCs w:val="24"/>
        </w:rPr>
      </w:pPr>
    </w:p>
    <w:p w14:paraId="4838EE7D" w14:textId="248B3DCC" w:rsidR="00F4301E" w:rsidRPr="00F4301E" w:rsidRDefault="00F4301E" w:rsidP="00F4301E">
      <w:pPr>
        <w:spacing w:before="100" w:beforeAutospacing="1" w:after="100" w:afterAutospacing="1" w:line="240" w:lineRule="auto"/>
        <w:ind w:left="1170"/>
        <w:rPr>
          <w:rFonts w:cs="Times New Roman"/>
          <w:b/>
          <w:bCs/>
          <w:sz w:val="28"/>
          <w:szCs w:val="28"/>
        </w:rPr>
      </w:pPr>
      <w:r w:rsidRPr="00F4301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  2.</w:t>
      </w:r>
      <w:r w:rsidRPr="00F4301E">
        <w:rPr>
          <w:rFonts w:cs="Times New Roman"/>
          <w:b/>
          <w:bCs/>
          <w:szCs w:val="24"/>
        </w:rPr>
        <w:t xml:space="preserve"> </w:t>
      </w:r>
      <w:r w:rsidRPr="00F4301E">
        <w:rPr>
          <w:rFonts w:cs="Times New Roman"/>
          <w:b/>
          <w:bCs/>
          <w:sz w:val="28"/>
          <w:szCs w:val="28"/>
        </w:rPr>
        <w:t xml:space="preserve"> Auction</w:t>
      </w:r>
    </w:p>
    <w:p w14:paraId="4B21FD03" w14:textId="77777777" w:rsidR="00F4301E" w:rsidRPr="00F4301E" w:rsidRDefault="00F4301E" w:rsidP="00F4301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0" w:firstLine="162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Select Vehicles</w:t>
      </w:r>
    </w:p>
    <w:p w14:paraId="71F4407E" w14:textId="77777777" w:rsidR="00F4301E" w:rsidRPr="00F4301E" w:rsidRDefault="00F4301E" w:rsidP="00F4301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0" w:firstLine="162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Add to Auction</w:t>
      </w:r>
    </w:p>
    <w:p w14:paraId="425B0AE6" w14:textId="77777777" w:rsidR="00F4301E" w:rsidRPr="00F4301E" w:rsidRDefault="00F4301E" w:rsidP="00F4301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0" w:firstLine="162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Updating Details</w:t>
      </w:r>
    </w:p>
    <w:p w14:paraId="39BDED66" w14:textId="77777777" w:rsidR="00F4301E" w:rsidRPr="00F4301E" w:rsidRDefault="00F4301E" w:rsidP="00F4301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0" w:firstLine="162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Setting Initial Rate</w:t>
      </w:r>
    </w:p>
    <w:p w14:paraId="464945B6" w14:textId="42771697" w:rsidR="00F4301E" w:rsidRPr="00F4301E" w:rsidRDefault="00F4301E" w:rsidP="00F4301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0" w:firstLine="162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Sending Confirmations</w:t>
      </w:r>
    </w:p>
    <w:p w14:paraId="6DAA73AC" w14:textId="77777777" w:rsidR="00F4301E" w:rsidRPr="00F4301E" w:rsidRDefault="00F4301E" w:rsidP="00F4301E">
      <w:pPr>
        <w:spacing w:before="100" w:beforeAutospacing="1" w:after="100" w:afterAutospacing="1" w:line="360" w:lineRule="auto"/>
        <w:rPr>
          <w:rFonts w:eastAsia="Times New Roman" w:cs="Times New Roman"/>
          <w:szCs w:val="24"/>
        </w:rPr>
      </w:pPr>
    </w:p>
    <w:p w14:paraId="040420ED" w14:textId="77777777" w:rsidR="00F4301E" w:rsidRPr="00F4301E" w:rsidRDefault="00F4301E" w:rsidP="00F4301E">
      <w:pPr>
        <w:spacing w:before="100" w:beforeAutospacing="1" w:after="100" w:afterAutospacing="1"/>
        <w:rPr>
          <w:rFonts w:eastAsia="Times New Roman" w:cs="Times New Roman"/>
          <w:szCs w:val="24"/>
        </w:rPr>
      </w:pPr>
    </w:p>
    <w:p w14:paraId="2D6FD45A" w14:textId="1EAE42B2" w:rsidR="00F4301E" w:rsidRPr="00F4301E" w:rsidRDefault="00F4301E" w:rsidP="00F4301E">
      <w:pPr>
        <w:pStyle w:val="ListParagraph"/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 </w:t>
      </w:r>
      <w:proofErr w:type="gramStart"/>
      <w:r>
        <w:rPr>
          <w:rFonts w:cs="Times New Roman"/>
          <w:b/>
          <w:bCs/>
          <w:sz w:val="28"/>
          <w:szCs w:val="28"/>
        </w:rPr>
        <w:t>3.</w:t>
      </w:r>
      <w:r w:rsidRPr="00F4301E">
        <w:rPr>
          <w:rFonts w:cs="Times New Roman"/>
          <w:b/>
          <w:bCs/>
          <w:sz w:val="28"/>
          <w:szCs w:val="28"/>
        </w:rPr>
        <w:t>Admin</w:t>
      </w:r>
      <w:proofErr w:type="gramEnd"/>
      <w:r w:rsidRPr="00F4301E">
        <w:rPr>
          <w:rFonts w:cs="Times New Roman"/>
          <w:b/>
          <w:bCs/>
          <w:sz w:val="28"/>
          <w:szCs w:val="28"/>
        </w:rPr>
        <w:t xml:space="preserve"> Module</w:t>
      </w:r>
    </w:p>
    <w:p w14:paraId="363259A3" w14:textId="77777777" w:rsidR="00F4301E" w:rsidRPr="00F4301E" w:rsidRDefault="00F4301E" w:rsidP="00F4301E">
      <w:pPr>
        <w:numPr>
          <w:ilvl w:val="2"/>
          <w:numId w:val="9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Edit Profile</w:t>
      </w:r>
    </w:p>
    <w:p w14:paraId="44A58CFE" w14:textId="77777777" w:rsidR="00F4301E" w:rsidRPr="00F4301E" w:rsidRDefault="00F4301E" w:rsidP="00F4301E">
      <w:pPr>
        <w:numPr>
          <w:ilvl w:val="2"/>
          <w:numId w:val="9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Confirm Employee account</w:t>
      </w:r>
    </w:p>
    <w:p w14:paraId="1E1ED0C1" w14:textId="77777777" w:rsidR="00F4301E" w:rsidRPr="00F4301E" w:rsidRDefault="00F4301E" w:rsidP="00F4301E">
      <w:pPr>
        <w:numPr>
          <w:ilvl w:val="2"/>
          <w:numId w:val="9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 xml:space="preserve">Manage Customers </w:t>
      </w:r>
    </w:p>
    <w:p w14:paraId="1F3B45D8" w14:textId="77777777" w:rsidR="00F4301E" w:rsidRPr="00F4301E" w:rsidRDefault="00F4301E" w:rsidP="00F4301E">
      <w:pPr>
        <w:numPr>
          <w:ilvl w:val="2"/>
          <w:numId w:val="9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Checking Products</w:t>
      </w:r>
    </w:p>
    <w:p w14:paraId="3FF33F1E" w14:textId="7694F412" w:rsidR="00F4301E" w:rsidRDefault="00F4301E" w:rsidP="00F4301E">
      <w:pPr>
        <w:numPr>
          <w:ilvl w:val="2"/>
          <w:numId w:val="9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 w:rsidRPr="00F4301E">
        <w:rPr>
          <w:rFonts w:cs="Times New Roman"/>
          <w:szCs w:val="24"/>
        </w:rPr>
        <w:t>Add Vehicle to Auction</w:t>
      </w:r>
    </w:p>
    <w:p w14:paraId="4B6451A5" w14:textId="457BB909" w:rsidR="00D348BF" w:rsidRPr="00F4301E" w:rsidRDefault="00D348BF" w:rsidP="00F4301E">
      <w:pPr>
        <w:numPr>
          <w:ilvl w:val="2"/>
          <w:numId w:val="9"/>
        </w:numPr>
        <w:spacing w:before="100" w:beforeAutospacing="1" w:after="100" w:afterAutospacing="1" w:line="360" w:lineRule="auto"/>
        <w:ind w:left="0" w:firstLine="1620"/>
        <w:rPr>
          <w:rFonts w:cs="Times New Roman"/>
          <w:szCs w:val="24"/>
        </w:rPr>
      </w:pPr>
      <w:r>
        <w:rPr>
          <w:rFonts w:cs="Times New Roman"/>
          <w:szCs w:val="24"/>
        </w:rPr>
        <w:t>Add delivery details</w:t>
      </w:r>
    </w:p>
    <w:p w14:paraId="71C93EF5" w14:textId="77777777" w:rsidR="00F4301E" w:rsidRPr="00F4301E" w:rsidRDefault="00F4301E" w:rsidP="00F4301E">
      <w:pPr>
        <w:spacing w:before="100" w:beforeAutospacing="1" w:after="100" w:afterAutospacing="1"/>
        <w:rPr>
          <w:rFonts w:cs="Times New Roman"/>
          <w:szCs w:val="24"/>
        </w:rPr>
      </w:pPr>
    </w:p>
    <w:p w14:paraId="50812DC5" w14:textId="0E46946E" w:rsidR="00F4301E" w:rsidRPr="00F4301E" w:rsidRDefault="00F4301E" w:rsidP="00F4301E">
      <w:pPr>
        <w:spacing w:before="100" w:beforeAutospacing="1" w:after="100" w:afterAutospacing="1" w:line="240" w:lineRule="auto"/>
        <w:rPr>
          <w:rFonts w:cs="Times New Roman"/>
          <w:b/>
          <w:bCs/>
          <w:sz w:val="28"/>
          <w:szCs w:val="28"/>
        </w:rPr>
      </w:pPr>
      <w:r w:rsidRPr="00F4301E">
        <w:rPr>
          <w:rFonts w:cs="Times New Roman"/>
          <w:b/>
          <w:bCs/>
          <w:sz w:val="28"/>
          <w:szCs w:val="28"/>
        </w:rPr>
        <w:t xml:space="preserve">                </w:t>
      </w:r>
      <w:r>
        <w:rPr>
          <w:rFonts w:cs="Times New Roman"/>
          <w:b/>
          <w:bCs/>
          <w:sz w:val="28"/>
          <w:szCs w:val="28"/>
        </w:rPr>
        <w:t xml:space="preserve">     </w:t>
      </w:r>
      <w:r w:rsidRPr="00F4301E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Cs w:val="24"/>
        </w:rPr>
        <w:t xml:space="preserve">. </w:t>
      </w:r>
      <w:r w:rsidRPr="00F4301E">
        <w:rPr>
          <w:rFonts w:cs="Times New Roman"/>
          <w:b/>
          <w:bCs/>
          <w:sz w:val="28"/>
          <w:szCs w:val="28"/>
        </w:rPr>
        <w:t>Purchasing</w:t>
      </w:r>
    </w:p>
    <w:p w14:paraId="06C5C6A5" w14:textId="77777777" w:rsidR="00F4301E" w:rsidRPr="00F4301E" w:rsidRDefault="00F4301E" w:rsidP="00F4301E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Selecting a Model</w:t>
      </w:r>
    </w:p>
    <w:p w14:paraId="6C6266E1" w14:textId="77777777" w:rsidR="00F4301E" w:rsidRPr="00F4301E" w:rsidRDefault="00F4301E" w:rsidP="00F4301E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Displaying Details</w:t>
      </w:r>
    </w:p>
    <w:p w14:paraId="1611B5C2" w14:textId="44B905A5" w:rsidR="00F4301E" w:rsidRDefault="00F4301E" w:rsidP="00F4301E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 w:rsidRPr="00F4301E">
        <w:rPr>
          <w:rFonts w:eastAsia="Times New Roman" w:cs="Times New Roman"/>
          <w:sz w:val="24"/>
          <w:szCs w:val="24"/>
        </w:rPr>
        <w:t>Purchase</w:t>
      </w:r>
    </w:p>
    <w:p w14:paraId="32B99E10" w14:textId="18E67334" w:rsidR="00F4301E" w:rsidRDefault="00F4301E" w:rsidP="00F4301E">
      <w:pPr>
        <w:spacing w:before="100" w:beforeAutospacing="1" w:after="100" w:afterAutospacing="1" w:line="240" w:lineRule="auto"/>
        <w:rPr>
          <w:rFonts w:cs="Times New Roman"/>
          <w:b/>
          <w:bCs/>
          <w:sz w:val="28"/>
          <w:szCs w:val="28"/>
        </w:rPr>
      </w:pPr>
      <w:r w:rsidRPr="00F4301E">
        <w:rPr>
          <w:rFonts w:cs="Times New Roman"/>
          <w:b/>
          <w:bCs/>
          <w:sz w:val="28"/>
          <w:szCs w:val="28"/>
        </w:rPr>
        <w:t xml:space="preserve">                 </w:t>
      </w:r>
      <w:r w:rsidR="00B135F2">
        <w:rPr>
          <w:rFonts w:cs="Times New Roman"/>
          <w:b/>
          <w:bCs/>
          <w:sz w:val="28"/>
          <w:szCs w:val="28"/>
        </w:rPr>
        <w:t xml:space="preserve"> </w:t>
      </w:r>
      <w:r w:rsidRPr="00F4301E">
        <w:rPr>
          <w:rFonts w:cs="Times New Roman"/>
          <w:b/>
          <w:bCs/>
          <w:sz w:val="28"/>
          <w:szCs w:val="28"/>
        </w:rPr>
        <w:t xml:space="preserve">  </w:t>
      </w:r>
      <w:r w:rsidR="00B135F2">
        <w:rPr>
          <w:rFonts w:cs="Times New Roman"/>
          <w:b/>
          <w:bCs/>
          <w:sz w:val="28"/>
          <w:szCs w:val="28"/>
        </w:rPr>
        <w:t xml:space="preserve"> 5</w:t>
      </w:r>
      <w:r w:rsidRPr="00F4301E">
        <w:rPr>
          <w:rFonts w:cs="Times New Roman"/>
          <w:b/>
          <w:bCs/>
          <w:szCs w:val="24"/>
        </w:rPr>
        <w:t xml:space="preserve">. </w:t>
      </w:r>
      <w:r>
        <w:rPr>
          <w:rFonts w:cs="Times New Roman"/>
          <w:b/>
          <w:bCs/>
          <w:sz w:val="28"/>
          <w:szCs w:val="28"/>
        </w:rPr>
        <w:t>Workshop</w:t>
      </w:r>
    </w:p>
    <w:p w14:paraId="7B371567" w14:textId="0995E51A" w:rsidR="00B135F2" w:rsidRPr="00F4301E" w:rsidRDefault="00B135F2" w:rsidP="00B135F2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Customer register</w:t>
      </w:r>
    </w:p>
    <w:p w14:paraId="4093D6DB" w14:textId="6CF6A28D" w:rsidR="00B135F2" w:rsidRDefault="00B135F2" w:rsidP="00B135F2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Viewing live status</w:t>
      </w:r>
    </w:p>
    <w:p w14:paraId="4CC6FB80" w14:textId="6EA46AE3" w:rsidR="00B135F2" w:rsidRDefault="00B135F2" w:rsidP="00B135F2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Delivery details</w:t>
      </w:r>
    </w:p>
    <w:p w14:paraId="34A56759" w14:textId="1C62E48B" w:rsidR="00B135F2" w:rsidRDefault="00B135F2" w:rsidP="00B135F2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ind w:left="0" w:firstLine="17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Adding extra fitting</w:t>
      </w:r>
    </w:p>
    <w:p w14:paraId="20C7594E" w14:textId="77777777" w:rsidR="00B135F2" w:rsidRPr="00F4301E" w:rsidRDefault="00B135F2" w:rsidP="00F4301E">
      <w:pPr>
        <w:spacing w:before="100" w:beforeAutospacing="1" w:after="100" w:afterAutospacing="1" w:line="240" w:lineRule="auto"/>
        <w:rPr>
          <w:rFonts w:cs="Times New Roman"/>
          <w:b/>
          <w:bCs/>
          <w:sz w:val="28"/>
          <w:szCs w:val="28"/>
        </w:rPr>
      </w:pPr>
    </w:p>
    <w:p w14:paraId="091A61F0" w14:textId="77777777" w:rsidR="00F4301E" w:rsidRPr="00F4301E" w:rsidRDefault="00F4301E" w:rsidP="00F4301E">
      <w:pPr>
        <w:pStyle w:val="ListParagraph"/>
        <w:spacing w:before="100" w:beforeAutospacing="1" w:after="100" w:afterAutospacing="1" w:line="360" w:lineRule="auto"/>
        <w:ind w:left="1710"/>
        <w:rPr>
          <w:rFonts w:eastAsia="Times New Roman" w:cs="Times New Roman"/>
          <w:sz w:val="24"/>
          <w:szCs w:val="24"/>
        </w:rPr>
      </w:pPr>
    </w:p>
    <w:p w14:paraId="583B1EA8" w14:textId="77777777" w:rsidR="00754ABC" w:rsidRDefault="00754ABC" w:rsidP="00754ABC">
      <w:pPr>
        <w:pStyle w:val="Details"/>
        <w:ind w:left="720"/>
      </w:pPr>
    </w:p>
    <w:p w14:paraId="7C6B306A" w14:textId="6F140691" w:rsidR="002F36F0" w:rsidRDefault="002F36F0" w:rsidP="00A57CE9">
      <w:pPr>
        <w:pStyle w:val="Details"/>
        <w:numPr>
          <w:ilvl w:val="0"/>
          <w:numId w:val="4"/>
        </w:numPr>
      </w:pPr>
      <w:r>
        <w:t>Identify the users in your project?</w:t>
      </w:r>
    </w:p>
    <w:p w14:paraId="29FF7584" w14:textId="3E4DD605" w:rsidR="004A0B99" w:rsidRPr="004A0B99" w:rsidRDefault="004A0B99" w:rsidP="004A0B99">
      <w:pPr>
        <w:pStyle w:val="ListParagraph"/>
        <w:numPr>
          <w:ilvl w:val="0"/>
          <w:numId w:val="12"/>
        </w:numPr>
        <w:spacing w:after="0" w:line="265" w:lineRule="auto"/>
        <w:ind w:left="1985" w:right="665"/>
        <w:jc w:val="both"/>
        <w:rPr>
          <w:sz w:val="24"/>
          <w:szCs w:val="24"/>
        </w:rPr>
      </w:pPr>
      <w:r w:rsidRPr="004A0B99">
        <w:rPr>
          <w:sz w:val="24"/>
          <w:szCs w:val="24"/>
        </w:rPr>
        <w:t xml:space="preserve">User Module </w:t>
      </w:r>
    </w:p>
    <w:p w14:paraId="2A6AD93E" w14:textId="5F2AEFBA" w:rsidR="004A0B99" w:rsidRPr="004A0B99" w:rsidRDefault="004A0B99" w:rsidP="004A0B99">
      <w:pPr>
        <w:pStyle w:val="ListParagraph"/>
        <w:numPr>
          <w:ilvl w:val="0"/>
          <w:numId w:val="12"/>
        </w:numPr>
        <w:spacing w:after="0" w:line="265" w:lineRule="auto"/>
        <w:ind w:left="1985" w:right="665"/>
        <w:jc w:val="both"/>
        <w:rPr>
          <w:sz w:val="24"/>
          <w:szCs w:val="24"/>
        </w:rPr>
      </w:pPr>
      <w:r w:rsidRPr="004A0B99">
        <w:rPr>
          <w:sz w:val="24"/>
          <w:szCs w:val="24"/>
        </w:rPr>
        <w:t xml:space="preserve">Auction </w:t>
      </w:r>
    </w:p>
    <w:p w14:paraId="601CD971" w14:textId="1CF97126" w:rsidR="004A0B99" w:rsidRPr="004A0B99" w:rsidRDefault="004A0B99" w:rsidP="004A0B99">
      <w:pPr>
        <w:pStyle w:val="ListParagraph"/>
        <w:numPr>
          <w:ilvl w:val="0"/>
          <w:numId w:val="12"/>
        </w:numPr>
        <w:spacing w:after="0" w:line="265" w:lineRule="auto"/>
        <w:ind w:left="1985" w:right="665"/>
        <w:jc w:val="both"/>
        <w:rPr>
          <w:sz w:val="24"/>
          <w:szCs w:val="24"/>
        </w:rPr>
      </w:pPr>
      <w:r w:rsidRPr="004A0B99">
        <w:rPr>
          <w:sz w:val="24"/>
          <w:szCs w:val="24"/>
        </w:rPr>
        <w:t xml:space="preserve">Administrator Module </w:t>
      </w:r>
    </w:p>
    <w:p w14:paraId="4DCEAD8D" w14:textId="410285EE" w:rsidR="004A0B99" w:rsidRDefault="004A0B99" w:rsidP="004A0B99">
      <w:pPr>
        <w:pStyle w:val="ListParagraph"/>
        <w:numPr>
          <w:ilvl w:val="0"/>
          <w:numId w:val="12"/>
        </w:numPr>
        <w:spacing w:after="251" w:line="265" w:lineRule="auto"/>
        <w:ind w:left="1985" w:right="665"/>
        <w:jc w:val="both"/>
        <w:rPr>
          <w:sz w:val="24"/>
          <w:szCs w:val="24"/>
        </w:rPr>
      </w:pPr>
      <w:r w:rsidRPr="004A0B99">
        <w:rPr>
          <w:sz w:val="24"/>
          <w:szCs w:val="24"/>
        </w:rPr>
        <w:t xml:space="preserve">Purchasing </w:t>
      </w:r>
    </w:p>
    <w:p w14:paraId="18D8D634" w14:textId="5EDD8100" w:rsidR="004A0B99" w:rsidRPr="004A0B99" w:rsidRDefault="004A0B99" w:rsidP="004A0B99">
      <w:pPr>
        <w:pStyle w:val="ListParagraph"/>
        <w:numPr>
          <w:ilvl w:val="0"/>
          <w:numId w:val="12"/>
        </w:numPr>
        <w:spacing w:after="251" w:line="265" w:lineRule="auto"/>
        <w:ind w:left="1985" w:right="665"/>
        <w:jc w:val="both"/>
        <w:rPr>
          <w:sz w:val="24"/>
          <w:szCs w:val="24"/>
        </w:rPr>
      </w:pPr>
      <w:r>
        <w:rPr>
          <w:sz w:val="24"/>
          <w:szCs w:val="24"/>
        </w:rPr>
        <w:t>Workshop</w:t>
      </w:r>
    </w:p>
    <w:p w14:paraId="1AA4D753" w14:textId="77777777" w:rsidR="004A0B99" w:rsidRDefault="004A0B99" w:rsidP="004A0B99">
      <w:pPr>
        <w:pStyle w:val="ListParagraph"/>
        <w:spacing w:after="251" w:line="265" w:lineRule="auto"/>
        <w:ind w:right="665"/>
        <w:jc w:val="both"/>
      </w:pPr>
    </w:p>
    <w:p w14:paraId="2DAE6974" w14:textId="44515637" w:rsidR="00754ABC" w:rsidRPr="002569B5" w:rsidRDefault="00754ABC" w:rsidP="00754ABC">
      <w:pPr>
        <w:pStyle w:val="Details"/>
        <w:ind w:left="720"/>
        <w:rPr>
          <w:i/>
        </w:rPr>
      </w:pPr>
    </w:p>
    <w:p w14:paraId="12C88FB8" w14:textId="77777777" w:rsidR="00754ABC" w:rsidRDefault="00754ABC" w:rsidP="00754ABC">
      <w:pPr>
        <w:pStyle w:val="Details"/>
        <w:ind w:left="720"/>
      </w:pPr>
    </w:p>
    <w:p w14:paraId="4E304CEE" w14:textId="333E3ECA" w:rsidR="002F36F0" w:rsidRDefault="002F36F0" w:rsidP="00A57CE9">
      <w:pPr>
        <w:pStyle w:val="Details"/>
        <w:numPr>
          <w:ilvl w:val="0"/>
          <w:numId w:val="4"/>
        </w:numPr>
      </w:pPr>
      <w:r>
        <w:t>Who owns the system?</w:t>
      </w:r>
    </w:p>
    <w:p w14:paraId="75FBA704" w14:textId="52434A46" w:rsidR="00754ABC" w:rsidRDefault="00754ABC" w:rsidP="00754ABC">
      <w:pPr>
        <w:pStyle w:val="Details"/>
        <w:ind w:left="720"/>
      </w:pPr>
    </w:p>
    <w:p w14:paraId="7A854926" w14:textId="675D2485" w:rsidR="00754ABC" w:rsidRPr="002569B5" w:rsidRDefault="00754ABC" w:rsidP="00754ABC">
      <w:pPr>
        <w:pStyle w:val="Details"/>
        <w:ind w:left="720"/>
        <w:rPr>
          <w:i/>
        </w:rPr>
      </w:pPr>
      <w:r w:rsidRPr="002569B5">
        <w:rPr>
          <w:i/>
        </w:rPr>
        <w:t xml:space="preserve">                                      </w:t>
      </w:r>
      <w:r w:rsidR="004A0B99">
        <w:rPr>
          <w:i/>
        </w:rPr>
        <w:t>System Admin</w:t>
      </w:r>
    </w:p>
    <w:p w14:paraId="15C6230B" w14:textId="77777777" w:rsidR="00754ABC" w:rsidRDefault="00754ABC" w:rsidP="00754ABC">
      <w:pPr>
        <w:pStyle w:val="Details"/>
        <w:ind w:left="720"/>
      </w:pPr>
    </w:p>
    <w:p w14:paraId="5330FB56" w14:textId="6D3B2453" w:rsidR="002F36F0" w:rsidRDefault="002F36F0" w:rsidP="00A57CE9">
      <w:pPr>
        <w:pStyle w:val="Details"/>
        <w:numPr>
          <w:ilvl w:val="0"/>
          <w:numId w:val="4"/>
        </w:numPr>
      </w:pPr>
      <w:r>
        <w:t>System is related to which firm/industry/organization?</w:t>
      </w:r>
    </w:p>
    <w:p w14:paraId="10ED815C" w14:textId="7F92CB28" w:rsidR="00754ABC" w:rsidRDefault="00754ABC" w:rsidP="00754ABC">
      <w:pPr>
        <w:pStyle w:val="Details"/>
        <w:ind w:left="720"/>
      </w:pPr>
      <w:r>
        <w:t xml:space="preserve"> </w:t>
      </w:r>
    </w:p>
    <w:p w14:paraId="0AC5768E" w14:textId="77777777" w:rsidR="00754ABC" w:rsidRDefault="00754ABC" w:rsidP="00754ABC">
      <w:pPr>
        <w:pStyle w:val="Details"/>
        <w:ind w:left="720"/>
      </w:pPr>
      <w:r>
        <w:t xml:space="preserve">                                      </w:t>
      </w:r>
    </w:p>
    <w:p w14:paraId="3C20576F" w14:textId="76069BD3" w:rsidR="00754ABC" w:rsidRPr="00D348BF" w:rsidRDefault="00754ABC" w:rsidP="00D348BF">
      <w:pPr>
        <w:pStyle w:val="Details"/>
        <w:ind w:left="720"/>
        <w:rPr>
          <w:i/>
        </w:rPr>
      </w:pPr>
      <w:r w:rsidRPr="002569B5">
        <w:rPr>
          <w:i/>
        </w:rPr>
        <w:t xml:space="preserve">                                     </w:t>
      </w:r>
      <w:r w:rsidR="004A0B99">
        <w:rPr>
          <w:i/>
        </w:rPr>
        <w:t>Public use</w:t>
      </w:r>
    </w:p>
    <w:p w14:paraId="51DF2E4D" w14:textId="7A002FC3" w:rsidR="00754ABC" w:rsidRDefault="00754ABC" w:rsidP="00754ABC">
      <w:pPr>
        <w:pStyle w:val="Details"/>
        <w:ind w:left="720"/>
      </w:pPr>
    </w:p>
    <w:p w14:paraId="74354C57" w14:textId="77777777" w:rsidR="00754ABC" w:rsidRDefault="00754ABC" w:rsidP="00754ABC">
      <w:pPr>
        <w:pStyle w:val="Details"/>
        <w:ind w:left="720"/>
      </w:pPr>
    </w:p>
    <w:p w14:paraId="0F208E04" w14:textId="3BBE933A" w:rsidR="002F36F0" w:rsidRDefault="002F36F0" w:rsidP="00A57CE9">
      <w:pPr>
        <w:pStyle w:val="Details"/>
        <w:numPr>
          <w:ilvl w:val="0"/>
          <w:numId w:val="4"/>
        </w:numPr>
      </w:pPr>
      <w:r>
        <w:t>Details</w:t>
      </w:r>
      <w:r w:rsidR="00754ABC">
        <w:t xml:space="preserve"> of person that you have contacted for data collection?</w:t>
      </w:r>
    </w:p>
    <w:p w14:paraId="1922E806" w14:textId="6B2BDA63" w:rsidR="00754ABC" w:rsidRDefault="00754ABC" w:rsidP="00754ABC">
      <w:pPr>
        <w:pStyle w:val="Details"/>
        <w:ind w:left="720"/>
      </w:pPr>
    </w:p>
    <w:p w14:paraId="0C65E840" w14:textId="391743D6" w:rsidR="00754ABC" w:rsidRDefault="00356967" w:rsidP="00754ABC">
      <w:pPr>
        <w:pStyle w:val="Details"/>
        <w:ind w:left="720"/>
        <w:rPr>
          <w:i/>
        </w:rPr>
      </w:pPr>
      <w:r>
        <w:rPr>
          <w:i/>
        </w:rPr>
        <w:t>a) Search for OLX site.</w:t>
      </w:r>
    </w:p>
    <w:p w14:paraId="3C40E243" w14:textId="5E47F6B5" w:rsidR="00356967" w:rsidRDefault="00356967" w:rsidP="00754ABC">
      <w:pPr>
        <w:pStyle w:val="Details"/>
        <w:ind w:left="720"/>
        <w:rPr>
          <w:i/>
        </w:rPr>
      </w:pPr>
      <w:r>
        <w:rPr>
          <w:i/>
        </w:rPr>
        <w:t>b) Communicate with</w:t>
      </w:r>
      <w:r w:rsidR="00324112">
        <w:rPr>
          <w:i/>
        </w:rPr>
        <w:t xml:space="preserve"> </w:t>
      </w:r>
      <w:proofErr w:type="spellStart"/>
      <w:proofErr w:type="gramStart"/>
      <w:r w:rsidR="00324112">
        <w:rPr>
          <w:i/>
        </w:rPr>
        <w:t>a</w:t>
      </w:r>
      <w:proofErr w:type="spellEnd"/>
      <w:proofErr w:type="gramEnd"/>
      <w:r w:rsidR="00324112">
        <w:rPr>
          <w:i/>
        </w:rPr>
        <w:t xml:space="preserve"> automobile</w:t>
      </w:r>
      <w:r>
        <w:rPr>
          <w:i/>
        </w:rPr>
        <w:t xml:space="preserve"> workshop.</w:t>
      </w:r>
    </w:p>
    <w:p w14:paraId="1E202D32" w14:textId="0AA0CF9A" w:rsidR="00356967" w:rsidRPr="002569B5" w:rsidRDefault="00356967" w:rsidP="00754ABC">
      <w:pPr>
        <w:pStyle w:val="Details"/>
        <w:ind w:left="720"/>
        <w:rPr>
          <w:i/>
        </w:rPr>
      </w:pPr>
    </w:p>
    <w:p w14:paraId="25F51E9E" w14:textId="4CDD5036" w:rsidR="00754ABC" w:rsidRDefault="00754ABC" w:rsidP="00754ABC">
      <w:pPr>
        <w:pStyle w:val="Details"/>
        <w:ind w:left="720"/>
      </w:pPr>
    </w:p>
    <w:p w14:paraId="615B0A5F" w14:textId="77777777" w:rsidR="00AE6A4C" w:rsidRDefault="00AE6A4C" w:rsidP="00754ABC">
      <w:pPr>
        <w:pStyle w:val="Details"/>
        <w:ind w:left="720"/>
      </w:pPr>
    </w:p>
    <w:p w14:paraId="55C3403F" w14:textId="06E12968" w:rsidR="00754ABC" w:rsidRDefault="00754ABC" w:rsidP="00A57CE9">
      <w:pPr>
        <w:pStyle w:val="Details"/>
        <w:numPr>
          <w:ilvl w:val="0"/>
          <w:numId w:val="4"/>
        </w:numPr>
      </w:pPr>
      <w:r>
        <w:t>Questionnaire to</w:t>
      </w:r>
      <w:r w:rsidR="00E6492A">
        <w:t xml:space="preserve"> collect details about </w:t>
      </w:r>
      <w:r w:rsidR="00F06B9C">
        <w:t>the project</w:t>
      </w:r>
      <w:r>
        <w:t>? (min 10</w:t>
      </w:r>
      <w:r w:rsidR="00A83459">
        <w:t xml:space="preserve"> </w:t>
      </w:r>
      <w:r>
        <w:t xml:space="preserve">questions, include descriptive answers, attach additional </w:t>
      </w:r>
      <w:r w:rsidR="00F75C8D">
        <w:t>docs (</w:t>
      </w:r>
      <w:r w:rsidR="00E6492A">
        <w:t>e.g. Bill receipts, certificate models)</w:t>
      </w:r>
      <w:r>
        <w:t>, if any?)</w:t>
      </w:r>
    </w:p>
    <w:p w14:paraId="050BE7DE" w14:textId="34CAF0FD" w:rsidR="00754ABC" w:rsidRDefault="00754ABC" w:rsidP="00754ABC">
      <w:pPr>
        <w:pStyle w:val="Details"/>
        <w:ind w:left="360"/>
      </w:pPr>
    </w:p>
    <w:p w14:paraId="5DDDA31D" w14:textId="7F33C69E" w:rsidR="004C1D96" w:rsidRPr="002569B5" w:rsidRDefault="00754ABC" w:rsidP="004C1D96">
      <w:pPr>
        <w:pStyle w:val="Details"/>
        <w:ind w:left="360"/>
        <w:rPr>
          <w:i/>
        </w:rPr>
      </w:pPr>
      <w:r w:rsidRPr="002569B5">
        <w:rPr>
          <w:i/>
        </w:rPr>
        <w:t xml:space="preserve">                </w:t>
      </w:r>
      <w:proofErr w:type="gramStart"/>
      <w:r w:rsidR="004C1D96">
        <w:rPr>
          <w:i/>
        </w:rPr>
        <w:t>1.What</w:t>
      </w:r>
      <w:proofErr w:type="gramEnd"/>
      <w:r w:rsidR="004C1D96">
        <w:rPr>
          <w:i/>
        </w:rPr>
        <w:t xml:space="preserve"> are the different types of users in your system?</w:t>
      </w:r>
    </w:p>
    <w:p w14:paraId="478EAB8F" w14:textId="4897DAF1" w:rsidR="00522346" w:rsidRPr="008E78CF" w:rsidRDefault="008E78CF" w:rsidP="008E78CF">
      <w:pPr>
        <w:spacing w:after="251" w:line="265" w:lineRule="auto"/>
        <w:ind w:left="1418" w:right="665"/>
        <w:jc w:val="both"/>
        <w:rPr>
          <w:i/>
          <w:sz w:val="28"/>
          <w:szCs w:val="28"/>
        </w:rPr>
      </w:pPr>
      <w:r>
        <w:t xml:space="preserve">     </w:t>
      </w:r>
      <w:proofErr w:type="spellStart"/>
      <w:r w:rsidR="004C1D96" w:rsidRPr="008E78CF">
        <w:rPr>
          <w:b/>
          <w:i/>
          <w:sz w:val="28"/>
          <w:szCs w:val="28"/>
        </w:rPr>
        <w:t>Ans</w:t>
      </w:r>
      <w:proofErr w:type="spellEnd"/>
      <w:proofErr w:type="gramStart"/>
      <w:r w:rsidR="004C1D96" w:rsidRPr="008E78CF">
        <w:rPr>
          <w:i/>
          <w:sz w:val="28"/>
          <w:szCs w:val="28"/>
        </w:rPr>
        <w:t>:</w:t>
      </w:r>
      <w:r w:rsidR="00522346" w:rsidRPr="008E78CF">
        <w:rPr>
          <w:i/>
          <w:sz w:val="28"/>
          <w:szCs w:val="28"/>
        </w:rPr>
        <w:t>-</w:t>
      </w:r>
      <w:proofErr w:type="gramEnd"/>
      <w:r w:rsidR="00522346" w:rsidRPr="008E78CF">
        <w:rPr>
          <w:i/>
          <w:sz w:val="28"/>
          <w:szCs w:val="28"/>
        </w:rPr>
        <w:t xml:space="preserve"> Admin Module, User Module , Auction , Purchasing , </w:t>
      </w:r>
      <w:r>
        <w:rPr>
          <w:i/>
          <w:sz w:val="28"/>
          <w:szCs w:val="28"/>
        </w:rPr>
        <w:t>Workshop</w:t>
      </w:r>
    </w:p>
    <w:p w14:paraId="2899C9BF" w14:textId="0DD85190" w:rsidR="00522346" w:rsidRDefault="00522346" w:rsidP="007A6887">
      <w:pPr>
        <w:pStyle w:val="Details"/>
        <w:ind w:left="1418" w:hanging="1134"/>
        <w:rPr>
          <w:i/>
        </w:rPr>
      </w:pPr>
    </w:p>
    <w:p w14:paraId="034D7FDF" w14:textId="3D09309D" w:rsidR="00AF255B" w:rsidRDefault="007A688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</w:t>
      </w:r>
      <w:proofErr w:type="gramStart"/>
      <w:r w:rsidR="0055166F">
        <w:rPr>
          <w:i/>
        </w:rPr>
        <w:t>2</w:t>
      </w:r>
      <w:r w:rsidR="00AF255B">
        <w:rPr>
          <w:i/>
        </w:rPr>
        <w:t>.What</w:t>
      </w:r>
      <w:proofErr w:type="gramEnd"/>
      <w:r w:rsidR="00AF255B">
        <w:rPr>
          <w:i/>
        </w:rPr>
        <w:t xml:space="preserve"> are the different types of </w:t>
      </w:r>
      <w:r w:rsidR="00453E1F">
        <w:rPr>
          <w:i/>
        </w:rPr>
        <w:t>vehicles in your system?</w:t>
      </w:r>
    </w:p>
    <w:p w14:paraId="197D26D9" w14:textId="77777777" w:rsidR="00356967" w:rsidRDefault="00FB1B48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  </w:t>
      </w:r>
    </w:p>
    <w:p w14:paraId="6FE078EF" w14:textId="2993A1BA" w:rsidR="00FB1B48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     </w:t>
      </w:r>
      <w:r w:rsidR="00FB1B48">
        <w:rPr>
          <w:i/>
        </w:rPr>
        <w:t xml:space="preserve"> </w:t>
      </w:r>
      <w:proofErr w:type="spellStart"/>
      <w:proofErr w:type="gramStart"/>
      <w:r w:rsidR="00FB1B48">
        <w:rPr>
          <w:i/>
        </w:rPr>
        <w:t>Ans</w:t>
      </w:r>
      <w:proofErr w:type="spellEnd"/>
      <w:r w:rsidR="00FB1B48">
        <w:rPr>
          <w:i/>
        </w:rPr>
        <w:t xml:space="preserve"> :</w:t>
      </w:r>
      <w:proofErr w:type="gramEnd"/>
      <w:r w:rsidR="00FB1B48">
        <w:rPr>
          <w:i/>
        </w:rPr>
        <w:t>-Any types of vehicles are sale with auction.</w:t>
      </w:r>
    </w:p>
    <w:p w14:paraId="5E03FBE8" w14:textId="77777777" w:rsidR="00356967" w:rsidRDefault="007A688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</w:t>
      </w:r>
    </w:p>
    <w:p w14:paraId="0F9045B4" w14:textId="7A31CDAC" w:rsidR="00453E1F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</w:t>
      </w:r>
      <w:r w:rsidR="007A6887">
        <w:rPr>
          <w:i/>
        </w:rPr>
        <w:t xml:space="preserve">  </w:t>
      </w:r>
      <w:proofErr w:type="gramStart"/>
      <w:r w:rsidR="0055166F">
        <w:rPr>
          <w:i/>
        </w:rPr>
        <w:t>3</w:t>
      </w:r>
      <w:r w:rsidR="00865019">
        <w:rPr>
          <w:i/>
        </w:rPr>
        <w:t>.How</w:t>
      </w:r>
      <w:proofErr w:type="gramEnd"/>
      <w:r w:rsidR="00865019">
        <w:rPr>
          <w:i/>
        </w:rPr>
        <w:t xml:space="preserve"> the availability of vehicles in the showroom are informed to the customers</w:t>
      </w:r>
      <w:r w:rsidR="00453E1F">
        <w:rPr>
          <w:i/>
        </w:rPr>
        <w:t>?</w:t>
      </w:r>
    </w:p>
    <w:p w14:paraId="44B9FC1D" w14:textId="77777777" w:rsidR="00356967" w:rsidRDefault="00FB1B48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</w:t>
      </w:r>
    </w:p>
    <w:p w14:paraId="09A31B53" w14:textId="721400DC" w:rsidR="00FB1B48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   </w:t>
      </w:r>
      <w:r w:rsidR="00FB1B48">
        <w:rPr>
          <w:i/>
        </w:rPr>
        <w:t xml:space="preserve"> </w:t>
      </w:r>
      <w:proofErr w:type="spellStart"/>
      <w:r w:rsidR="00FB1B48">
        <w:rPr>
          <w:i/>
        </w:rPr>
        <w:t>Ans</w:t>
      </w:r>
      <w:proofErr w:type="spellEnd"/>
      <w:r w:rsidR="00FB1B48">
        <w:rPr>
          <w:i/>
        </w:rPr>
        <w:t xml:space="preserve">:-Admin can be updated new used </w:t>
      </w:r>
      <w:proofErr w:type="spellStart"/>
      <w:r w:rsidR="00FB1B48">
        <w:rPr>
          <w:i/>
        </w:rPr>
        <w:t>vehicls</w:t>
      </w:r>
      <w:proofErr w:type="spellEnd"/>
      <w:r w:rsidR="00FB1B48">
        <w:rPr>
          <w:i/>
        </w:rPr>
        <w:t xml:space="preserve"> in </w:t>
      </w:r>
      <w:proofErr w:type="spellStart"/>
      <w:r w:rsidR="00FB1B48">
        <w:rPr>
          <w:i/>
        </w:rPr>
        <w:t>Atoshop</w:t>
      </w:r>
      <w:proofErr w:type="spellEnd"/>
      <w:r w:rsidR="00FB1B48">
        <w:rPr>
          <w:i/>
        </w:rPr>
        <w:t xml:space="preserve"> site. </w:t>
      </w:r>
      <w:proofErr w:type="gramStart"/>
      <w:r w:rsidR="00FB1B48">
        <w:rPr>
          <w:i/>
        </w:rPr>
        <w:t xml:space="preserve">The </w:t>
      </w:r>
      <w:r>
        <w:rPr>
          <w:i/>
        </w:rPr>
        <w:t xml:space="preserve"> </w:t>
      </w:r>
      <w:r w:rsidR="00FB1B48">
        <w:rPr>
          <w:i/>
        </w:rPr>
        <w:t>user</w:t>
      </w:r>
      <w:proofErr w:type="gramEnd"/>
      <w:r w:rsidR="00FB1B48">
        <w:rPr>
          <w:i/>
        </w:rPr>
        <w:t xml:space="preserve"> can search and buy the vehicles. </w:t>
      </w:r>
    </w:p>
    <w:p w14:paraId="5FC10F61" w14:textId="77777777" w:rsidR="00356967" w:rsidRDefault="001F1898" w:rsidP="007A6887">
      <w:pPr>
        <w:pStyle w:val="Details"/>
        <w:ind w:left="1418" w:hanging="1134"/>
        <w:rPr>
          <w:i/>
        </w:rPr>
      </w:pPr>
      <w:r>
        <w:rPr>
          <w:i/>
        </w:rPr>
        <w:lastRenderedPageBreak/>
        <w:t xml:space="preserve">          </w:t>
      </w:r>
      <w:r w:rsidR="00356967">
        <w:rPr>
          <w:i/>
        </w:rPr>
        <w:t xml:space="preserve">  </w:t>
      </w:r>
    </w:p>
    <w:p w14:paraId="5D9AACA1" w14:textId="3DF010BF" w:rsidR="001F1898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</w:t>
      </w:r>
      <w:proofErr w:type="gramStart"/>
      <w:r w:rsidR="0055166F">
        <w:rPr>
          <w:i/>
        </w:rPr>
        <w:t>4</w:t>
      </w:r>
      <w:r w:rsidR="001F1898">
        <w:rPr>
          <w:i/>
        </w:rPr>
        <w:t>.How</w:t>
      </w:r>
      <w:proofErr w:type="gramEnd"/>
      <w:r w:rsidR="001F1898">
        <w:rPr>
          <w:i/>
        </w:rPr>
        <w:t xml:space="preserve"> to add advertisement in your system?</w:t>
      </w:r>
    </w:p>
    <w:p w14:paraId="2B410125" w14:textId="77777777" w:rsidR="00356967" w:rsidRDefault="006517D5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</w:t>
      </w:r>
    </w:p>
    <w:p w14:paraId="423A4993" w14:textId="6D352992" w:rsidR="00865019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  </w:t>
      </w:r>
      <w:proofErr w:type="spellStart"/>
      <w:r w:rsidR="006517D5">
        <w:rPr>
          <w:i/>
        </w:rPr>
        <w:t>Ans</w:t>
      </w:r>
      <w:proofErr w:type="spellEnd"/>
      <w:r w:rsidR="006517D5">
        <w:rPr>
          <w:i/>
        </w:rPr>
        <w:t>:-</w:t>
      </w:r>
      <w:r w:rsidR="00865019">
        <w:rPr>
          <w:i/>
        </w:rPr>
        <w:t xml:space="preserve">Either by advertising or by direct contacting </w:t>
      </w:r>
      <w:r w:rsidR="006517D5">
        <w:rPr>
          <w:i/>
        </w:rPr>
        <w:t>the pre-</w:t>
      </w:r>
      <w:r w:rsidR="00865019">
        <w:rPr>
          <w:i/>
        </w:rPr>
        <w:t>regist</w:t>
      </w:r>
      <w:r w:rsidR="006517D5">
        <w:rPr>
          <w:i/>
        </w:rPr>
        <w:t>e</w:t>
      </w:r>
      <w:r w:rsidR="00865019">
        <w:rPr>
          <w:i/>
        </w:rPr>
        <w:t>red</w:t>
      </w:r>
      <w:r w:rsidR="006517D5">
        <w:rPr>
          <w:i/>
        </w:rPr>
        <w:t>.</w:t>
      </w:r>
      <w:r w:rsidR="00865019">
        <w:rPr>
          <w:i/>
        </w:rPr>
        <w:t xml:space="preserve"> </w:t>
      </w:r>
      <w:r w:rsidR="001F1898">
        <w:rPr>
          <w:i/>
        </w:rPr>
        <w:t>C</w:t>
      </w:r>
      <w:r w:rsidR="00865019">
        <w:rPr>
          <w:i/>
        </w:rPr>
        <w:t>ustomers</w:t>
      </w:r>
      <w:r w:rsidR="001F1898">
        <w:rPr>
          <w:i/>
        </w:rPr>
        <w:t>.</w:t>
      </w:r>
    </w:p>
    <w:p w14:paraId="3669CA08" w14:textId="77777777" w:rsidR="00356967" w:rsidRDefault="00453E1F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</w:t>
      </w:r>
      <w:r w:rsidR="0055166F">
        <w:rPr>
          <w:i/>
        </w:rPr>
        <w:t xml:space="preserve">        </w:t>
      </w:r>
    </w:p>
    <w:p w14:paraId="1E0BE5A4" w14:textId="0430864B" w:rsidR="00453E1F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</w:t>
      </w:r>
      <w:proofErr w:type="gramStart"/>
      <w:r w:rsidR="0055166F">
        <w:rPr>
          <w:i/>
        </w:rPr>
        <w:t>5.How</w:t>
      </w:r>
      <w:proofErr w:type="gramEnd"/>
      <w:r w:rsidR="0055166F">
        <w:rPr>
          <w:i/>
        </w:rPr>
        <w:t xml:space="preserve"> to provide</w:t>
      </w:r>
      <w:r w:rsidR="00453E1F">
        <w:rPr>
          <w:i/>
        </w:rPr>
        <w:t xml:space="preserve"> warranty </w:t>
      </w:r>
      <w:r w:rsidR="00650990">
        <w:rPr>
          <w:i/>
        </w:rPr>
        <w:t>in your system?</w:t>
      </w:r>
    </w:p>
    <w:p w14:paraId="1714B5CC" w14:textId="77777777" w:rsidR="00356967" w:rsidRDefault="001F1898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</w:t>
      </w:r>
    </w:p>
    <w:p w14:paraId="12330F0A" w14:textId="52BDE89D" w:rsidR="001F1898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</w:t>
      </w:r>
      <w:r w:rsidR="001F1898">
        <w:rPr>
          <w:i/>
        </w:rPr>
        <w:t xml:space="preserve">  </w:t>
      </w:r>
      <w:proofErr w:type="spellStart"/>
      <w:proofErr w:type="gramStart"/>
      <w:r w:rsidR="001F1898">
        <w:rPr>
          <w:i/>
        </w:rPr>
        <w:t>Ans</w:t>
      </w:r>
      <w:proofErr w:type="spellEnd"/>
      <w:r w:rsidR="001F1898">
        <w:rPr>
          <w:i/>
        </w:rPr>
        <w:t xml:space="preserve"> :</w:t>
      </w:r>
      <w:proofErr w:type="gramEnd"/>
      <w:r w:rsidR="001F1898">
        <w:rPr>
          <w:i/>
        </w:rPr>
        <w:t>-</w:t>
      </w:r>
      <w:r w:rsidR="0055166F">
        <w:rPr>
          <w:i/>
        </w:rPr>
        <w:t xml:space="preserve">The warranty is important factor. The warranty is provided by </w:t>
      </w:r>
      <w:r>
        <w:rPr>
          <w:i/>
        </w:rPr>
        <w:t xml:space="preserve">6 months form any </w:t>
      </w:r>
      <w:proofErr w:type="gramStart"/>
      <w:r>
        <w:rPr>
          <w:i/>
        </w:rPr>
        <w:t>complaint .</w:t>
      </w:r>
      <w:proofErr w:type="gramEnd"/>
      <w:r w:rsidR="001F1898">
        <w:rPr>
          <w:i/>
        </w:rPr>
        <w:t xml:space="preserve"> </w:t>
      </w:r>
    </w:p>
    <w:p w14:paraId="248382F5" w14:textId="77777777" w:rsidR="00356967" w:rsidRDefault="00650990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</w:t>
      </w:r>
    </w:p>
    <w:p w14:paraId="2A9C96EC" w14:textId="1B3CB4D7" w:rsidR="00650990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</w:t>
      </w:r>
      <w:r w:rsidR="00650990">
        <w:rPr>
          <w:i/>
        </w:rPr>
        <w:t xml:space="preserve"> </w:t>
      </w:r>
      <w:proofErr w:type="gramStart"/>
      <w:r w:rsidR="00650990">
        <w:rPr>
          <w:i/>
        </w:rPr>
        <w:t>6.what</w:t>
      </w:r>
      <w:proofErr w:type="gramEnd"/>
      <w:r w:rsidR="00650990">
        <w:rPr>
          <w:i/>
        </w:rPr>
        <w:t xml:space="preserve"> are the different service providers in your system?</w:t>
      </w:r>
    </w:p>
    <w:p w14:paraId="249EDBE8" w14:textId="77777777" w:rsidR="00356967" w:rsidRDefault="00356967" w:rsidP="007A6887">
      <w:pPr>
        <w:pStyle w:val="Details"/>
        <w:ind w:left="1418" w:hanging="1134"/>
        <w:rPr>
          <w:i/>
        </w:rPr>
      </w:pPr>
    </w:p>
    <w:p w14:paraId="0815C3C8" w14:textId="2B3B3A6F" w:rsidR="001F1898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 </w:t>
      </w:r>
      <w:proofErr w:type="spellStart"/>
      <w:r w:rsidR="001F1898">
        <w:rPr>
          <w:i/>
        </w:rPr>
        <w:t>Ans</w:t>
      </w:r>
      <w:proofErr w:type="spellEnd"/>
      <w:r w:rsidR="001F1898">
        <w:rPr>
          <w:i/>
        </w:rPr>
        <w:t xml:space="preserve">:-My system can provide any types of vehicle </w:t>
      </w:r>
      <w:proofErr w:type="spellStart"/>
      <w:r w:rsidR="001F1898">
        <w:rPr>
          <w:i/>
        </w:rPr>
        <w:t>companys</w:t>
      </w:r>
      <w:proofErr w:type="spellEnd"/>
      <w:r w:rsidR="001F1898">
        <w:rPr>
          <w:i/>
        </w:rPr>
        <w:t xml:space="preserve"> are provided the services.</w:t>
      </w:r>
    </w:p>
    <w:p w14:paraId="436A56A0" w14:textId="77777777" w:rsidR="00356967" w:rsidRDefault="00650990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</w:t>
      </w:r>
    </w:p>
    <w:p w14:paraId="6232890F" w14:textId="23D7D32F" w:rsidR="00650990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</w:t>
      </w:r>
      <w:proofErr w:type="gramStart"/>
      <w:r w:rsidR="00650990">
        <w:rPr>
          <w:i/>
        </w:rPr>
        <w:t>7.Which</w:t>
      </w:r>
      <w:proofErr w:type="gramEnd"/>
      <w:r w:rsidR="00650990">
        <w:rPr>
          <w:i/>
        </w:rPr>
        <w:t xml:space="preserve">  typ</w:t>
      </w:r>
      <w:r w:rsidR="00275705">
        <w:rPr>
          <w:i/>
        </w:rPr>
        <w:t>e</w:t>
      </w:r>
      <w:r w:rsidR="00650990">
        <w:rPr>
          <w:i/>
        </w:rPr>
        <w:t>s of payment systems are allocated form your system?</w:t>
      </w:r>
    </w:p>
    <w:p w14:paraId="4BABB6A1" w14:textId="77777777" w:rsidR="00356967" w:rsidRDefault="00356967" w:rsidP="007A6887">
      <w:pPr>
        <w:pStyle w:val="Details"/>
        <w:ind w:left="1418" w:hanging="1134"/>
        <w:rPr>
          <w:i/>
        </w:rPr>
      </w:pPr>
    </w:p>
    <w:p w14:paraId="6CA67076" w14:textId="5535DDE8" w:rsidR="001F1898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 </w:t>
      </w:r>
      <w:proofErr w:type="spellStart"/>
      <w:r w:rsidR="001F1898">
        <w:rPr>
          <w:i/>
        </w:rPr>
        <w:t>Ans</w:t>
      </w:r>
      <w:proofErr w:type="spellEnd"/>
      <w:r w:rsidR="001F1898">
        <w:rPr>
          <w:i/>
        </w:rPr>
        <w:t xml:space="preserve">:-My system can provide online payment is </w:t>
      </w:r>
      <w:proofErr w:type="gramStart"/>
      <w:r w:rsidR="001F1898">
        <w:rPr>
          <w:i/>
        </w:rPr>
        <w:t>used(</w:t>
      </w:r>
      <w:proofErr w:type="gramEnd"/>
      <w:r w:rsidR="001F1898">
        <w:rPr>
          <w:i/>
        </w:rPr>
        <w:t>debit card,</w:t>
      </w:r>
      <w:r w:rsidR="0055166F">
        <w:rPr>
          <w:i/>
        </w:rPr>
        <w:t xml:space="preserve"> </w:t>
      </w:r>
      <w:proofErr w:type="spellStart"/>
      <w:r w:rsidR="001F1898">
        <w:rPr>
          <w:i/>
        </w:rPr>
        <w:t>phonePe</w:t>
      </w:r>
      <w:proofErr w:type="spellEnd"/>
      <w:r w:rsidR="001F1898">
        <w:rPr>
          <w:i/>
        </w:rPr>
        <w:t>,</w:t>
      </w:r>
      <w:r w:rsidR="0055166F">
        <w:rPr>
          <w:i/>
        </w:rPr>
        <w:t xml:space="preserve"> </w:t>
      </w:r>
      <w:r w:rsidR="001F1898">
        <w:rPr>
          <w:i/>
        </w:rPr>
        <w:t>google pay etc</w:t>
      </w:r>
      <w:r w:rsidR="0055166F">
        <w:rPr>
          <w:i/>
        </w:rPr>
        <w:t>.</w:t>
      </w:r>
    </w:p>
    <w:p w14:paraId="1AFD852B" w14:textId="77777777" w:rsidR="00356967" w:rsidRDefault="00650990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</w:t>
      </w:r>
    </w:p>
    <w:p w14:paraId="65B4B821" w14:textId="4D653E52" w:rsidR="00522346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</w:t>
      </w:r>
      <w:proofErr w:type="gramStart"/>
      <w:r w:rsidR="00650990">
        <w:rPr>
          <w:i/>
        </w:rPr>
        <w:t>8.How</w:t>
      </w:r>
      <w:proofErr w:type="gramEnd"/>
      <w:r w:rsidR="00650990">
        <w:rPr>
          <w:i/>
        </w:rPr>
        <w:t xml:space="preserve"> to manage  extra fitting</w:t>
      </w:r>
      <w:r w:rsidR="00275705">
        <w:rPr>
          <w:i/>
        </w:rPr>
        <w:t xml:space="preserve"> add different  vehic</w:t>
      </w:r>
      <w:r w:rsidR="007A6887">
        <w:rPr>
          <w:i/>
        </w:rPr>
        <w:t>le</w:t>
      </w:r>
      <w:r w:rsidR="00275705">
        <w:rPr>
          <w:i/>
        </w:rPr>
        <w:t>s in your system?</w:t>
      </w:r>
      <w:r w:rsidR="007A6887">
        <w:rPr>
          <w:i/>
        </w:rPr>
        <w:t xml:space="preserve"> </w:t>
      </w:r>
    </w:p>
    <w:p w14:paraId="7906F401" w14:textId="77777777" w:rsidR="00356967" w:rsidRDefault="00356967" w:rsidP="007A6887">
      <w:pPr>
        <w:pStyle w:val="Details"/>
        <w:ind w:left="1418" w:hanging="1134"/>
        <w:rPr>
          <w:i/>
        </w:rPr>
      </w:pPr>
    </w:p>
    <w:p w14:paraId="1C8C7797" w14:textId="0B0CC6FC" w:rsidR="0055166F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 </w:t>
      </w:r>
      <w:proofErr w:type="spellStart"/>
      <w:proofErr w:type="gramStart"/>
      <w:r w:rsidR="0055166F">
        <w:rPr>
          <w:i/>
        </w:rPr>
        <w:t>Ans</w:t>
      </w:r>
      <w:proofErr w:type="spellEnd"/>
      <w:r w:rsidR="0055166F">
        <w:rPr>
          <w:i/>
        </w:rPr>
        <w:t xml:space="preserve"> :</w:t>
      </w:r>
      <w:proofErr w:type="gramEnd"/>
      <w:r w:rsidR="0055166F">
        <w:rPr>
          <w:i/>
        </w:rPr>
        <w:t xml:space="preserve">-The adding extra fitting facility are provided my system. The system workshop module can manage extra fittings </w:t>
      </w:r>
      <w:proofErr w:type="spellStart"/>
      <w:r w:rsidR="0055166F">
        <w:rPr>
          <w:i/>
        </w:rPr>
        <w:t>fron</w:t>
      </w:r>
      <w:proofErr w:type="spellEnd"/>
      <w:r w:rsidR="0055166F">
        <w:rPr>
          <w:i/>
        </w:rPr>
        <w:t xml:space="preserve"> the system. </w:t>
      </w:r>
    </w:p>
    <w:p w14:paraId="72B3E30E" w14:textId="77777777" w:rsidR="00356967" w:rsidRDefault="00275705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</w:t>
      </w:r>
      <w:r w:rsidR="008E78CF">
        <w:rPr>
          <w:i/>
        </w:rPr>
        <w:t xml:space="preserve"> </w:t>
      </w:r>
      <w:r>
        <w:rPr>
          <w:i/>
        </w:rPr>
        <w:t xml:space="preserve">   </w:t>
      </w:r>
    </w:p>
    <w:p w14:paraId="6EA8C3F0" w14:textId="1DF225D7" w:rsidR="00275705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</w:t>
      </w:r>
      <w:proofErr w:type="gramStart"/>
      <w:r w:rsidR="00275705">
        <w:rPr>
          <w:i/>
        </w:rPr>
        <w:t>9.Spot</w:t>
      </w:r>
      <w:proofErr w:type="gramEnd"/>
      <w:r w:rsidR="00275705">
        <w:rPr>
          <w:i/>
        </w:rPr>
        <w:t xml:space="preserve"> assistant providence is possible for your system?</w:t>
      </w:r>
    </w:p>
    <w:p w14:paraId="09A107FA" w14:textId="77777777" w:rsidR="00356967" w:rsidRDefault="00356967" w:rsidP="007A6887">
      <w:pPr>
        <w:pStyle w:val="Details"/>
        <w:ind w:left="1418" w:hanging="1134"/>
        <w:rPr>
          <w:i/>
        </w:rPr>
      </w:pPr>
    </w:p>
    <w:p w14:paraId="23873795" w14:textId="1C41A5E4" w:rsidR="0055166F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</w:t>
      </w:r>
      <w:proofErr w:type="spellStart"/>
      <w:proofErr w:type="gramStart"/>
      <w:r w:rsidR="0055166F">
        <w:rPr>
          <w:i/>
        </w:rPr>
        <w:t>Ans</w:t>
      </w:r>
      <w:proofErr w:type="spellEnd"/>
      <w:r>
        <w:rPr>
          <w:i/>
        </w:rPr>
        <w:t xml:space="preserve"> </w:t>
      </w:r>
      <w:r w:rsidR="0055166F">
        <w:rPr>
          <w:i/>
        </w:rPr>
        <w:t>:</w:t>
      </w:r>
      <w:proofErr w:type="gramEnd"/>
      <w:r w:rsidR="0055166F">
        <w:rPr>
          <w:i/>
        </w:rPr>
        <w:t>-yes. Spot assistant providence is provided from the system.</w:t>
      </w:r>
    </w:p>
    <w:p w14:paraId="321AAF7A" w14:textId="77777777" w:rsidR="00356967" w:rsidRDefault="00275705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</w:t>
      </w:r>
    </w:p>
    <w:p w14:paraId="05167194" w14:textId="338C31C3" w:rsidR="00275705" w:rsidRDefault="00356967" w:rsidP="00356967">
      <w:pPr>
        <w:pStyle w:val="Details"/>
        <w:rPr>
          <w:i/>
        </w:rPr>
      </w:pPr>
      <w:r>
        <w:rPr>
          <w:i/>
        </w:rPr>
        <w:t xml:space="preserve">    </w:t>
      </w:r>
      <w:r w:rsidR="00275705">
        <w:rPr>
          <w:i/>
        </w:rPr>
        <w:t xml:space="preserve">    </w:t>
      </w:r>
      <w:r w:rsidR="008E78CF">
        <w:rPr>
          <w:i/>
        </w:rPr>
        <w:t xml:space="preserve"> </w:t>
      </w:r>
      <w:r w:rsidR="00275705">
        <w:rPr>
          <w:i/>
        </w:rPr>
        <w:t xml:space="preserve">  10</w:t>
      </w:r>
      <w:proofErr w:type="gramStart"/>
      <w:r w:rsidR="00275705">
        <w:rPr>
          <w:i/>
        </w:rPr>
        <w:t>.</w:t>
      </w:r>
      <w:r w:rsidR="0055166F">
        <w:rPr>
          <w:i/>
        </w:rPr>
        <w:t>How</w:t>
      </w:r>
      <w:proofErr w:type="gramEnd"/>
      <w:r w:rsidR="0055166F">
        <w:rPr>
          <w:i/>
        </w:rPr>
        <w:t xml:space="preserve"> to communicate with user and site?</w:t>
      </w:r>
    </w:p>
    <w:p w14:paraId="3D418B94" w14:textId="77777777" w:rsidR="00356967" w:rsidRDefault="00356967" w:rsidP="007A6887">
      <w:pPr>
        <w:pStyle w:val="Details"/>
        <w:ind w:left="1418" w:hanging="1134"/>
        <w:rPr>
          <w:i/>
        </w:rPr>
      </w:pPr>
    </w:p>
    <w:p w14:paraId="400A900F" w14:textId="040DB0BB" w:rsidR="0055166F" w:rsidRPr="00650990" w:rsidRDefault="00356967" w:rsidP="007A6887">
      <w:pPr>
        <w:pStyle w:val="Details"/>
        <w:ind w:left="1418" w:hanging="1134"/>
        <w:rPr>
          <w:i/>
        </w:rPr>
      </w:pPr>
      <w:r>
        <w:rPr>
          <w:i/>
        </w:rPr>
        <w:t xml:space="preserve">             </w:t>
      </w:r>
      <w:proofErr w:type="spellStart"/>
      <w:proofErr w:type="gramStart"/>
      <w:r w:rsidR="0055166F">
        <w:rPr>
          <w:i/>
        </w:rPr>
        <w:t>Ans</w:t>
      </w:r>
      <w:proofErr w:type="spellEnd"/>
      <w:r w:rsidR="0055166F">
        <w:rPr>
          <w:i/>
        </w:rPr>
        <w:t xml:space="preserve"> :</w:t>
      </w:r>
      <w:proofErr w:type="gramEnd"/>
      <w:r w:rsidR="0055166F">
        <w:rPr>
          <w:i/>
        </w:rPr>
        <w:t xml:space="preserve">-The user and site can </w:t>
      </w:r>
      <w:r>
        <w:rPr>
          <w:i/>
        </w:rPr>
        <w:t>be communicate with online commu</w:t>
      </w:r>
      <w:r w:rsidR="0055166F">
        <w:rPr>
          <w:i/>
        </w:rPr>
        <w:t>nic</w:t>
      </w:r>
      <w:r>
        <w:rPr>
          <w:i/>
        </w:rPr>
        <w:t>a</w:t>
      </w:r>
      <w:r w:rsidR="0055166F">
        <w:rPr>
          <w:i/>
        </w:rPr>
        <w:t xml:space="preserve">tion (fb, </w:t>
      </w:r>
      <w:proofErr w:type="spellStart"/>
      <w:r w:rsidR="0055166F">
        <w:rPr>
          <w:i/>
        </w:rPr>
        <w:t>whatsapp</w:t>
      </w:r>
      <w:proofErr w:type="spellEnd"/>
      <w:r w:rsidR="0055166F">
        <w:rPr>
          <w:i/>
        </w:rPr>
        <w:t>) and mobile contact, e-mail etc.</w:t>
      </w:r>
    </w:p>
    <w:p w14:paraId="212BA6E7" w14:textId="3447F4FF" w:rsidR="00522346" w:rsidRDefault="00522346" w:rsidP="00522346">
      <w:pPr>
        <w:pStyle w:val="ListParagraph"/>
        <w:spacing w:after="251" w:line="265" w:lineRule="auto"/>
        <w:ind w:left="1985" w:right="665"/>
        <w:jc w:val="both"/>
        <w:rPr>
          <w:sz w:val="24"/>
          <w:szCs w:val="24"/>
        </w:rPr>
      </w:pPr>
    </w:p>
    <w:p w14:paraId="05B417CD" w14:textId="7A0B5E40" w:rsidR="00522346" w:rsidRPr="00522346" w:rsidRDefault="00522346" w:rsidP="00522346">
      <w:pPr>
        <w:spacing w:after="0" w:line="265" w:lineRule="auto"/>
        <w:ind w:left="360" w:right="665"/>
        <w:jc w:val="both"/>
        <w:rPr>
          <w:szCs w:val="24"/>
        </w:rPr>
      </w:pPr>
    </w:p>
    <w:p w14:paraId="0F7CB35C" w14:textId="2A6527C9" w:rsidR="00522346" w:rsidRPr="004A0B99" w:rsidRDefault="00522346" w:rsidP="00522346">
      <w:pPr>
        <w:pStyle w:val="ListParagraph"/>
        <w:spacing w:after="0" w:line="265" w:lineRule="auto"/>
        <w:ind w:left="1985" w:right="665"/>
        <w:jc w:val="both"/>
        <w:rPr>
          <w:sz w:val="24"/>
          <w:szCs w:val="24"/>
        </w:rPr>
      </w:pPr>
    </w:p>
    <w:p w14:paraId="7D57D6F6" w14:textId="6C0DBA15" w:rsidR="00522346" w:rsidRPr="004A0B99" w:rsidRDefault="00522346" w:rsidP="00522346">
      <w:pPr>
        <w:pStyle w:val="ListParagraph"/>
        <w:spacing w:after="0" w:line="265" w:lineRule="auto"/>
        <w:ind w:left="1985" w:right="665"/>
        <w:jc w:val="both"/>
        <w:rPr>
          <w:sz w:val="24"/>
          <w:szCs w:val="24"/>
        </w:rPr>
      </w:pPr>
    </w:p>
    <w:p w14:paraId="0BF55AD2" w14:textId="3F5D677C" w:rsidR="00A57CE9" w:rsidRDefault="00A57CE9" w:rsidP="00A57CE9">
      <w:pPr>
        <w:pStyle w:val="Details"/>
      </w:pPr>
    </w:p>
    <w:p w14:paraId="7755F222" w14:textId="77777777" w:rsidR="00A57CE9" w:rsidRDefault="00A57CE9" w:rsidP="00A57CE9">
      <w:pPr>
        <w:pStyle w:val="Details"/>
      </w:pPr>
    </w:p>
    <w:p w14:paraId="5355DFBF" w14:textId="20758EBC" w:rsidR="00A57CE9" w:rsidRDefault="00A57CE9" w:rsidP="00A57CE9">
      <w:pPr>
        <w:pStyle w:val="Details"/>
      </w:pPr>
    </w:p>
    <w:p w14:paraId="58F18ECC" w14:textId="77777777" w:rsidR="00A57CE9" w:rsidRDefault="00A57CE9" w:rsidP="00A57CE9">
      <w:pPr>
        <w:pStyle w:val="Details"/>
      </w:pPr>
    </w:p>
    <w:sectPr w:rsidR="00A57CE9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5C26F" w14:textId="77777777" w:rsidR="00AC0027" w:rsidRDefault="00AC0027">
      <w:pPr>
        <w:spacing w:after="0" w:line="240" w:lineRule="auto"/>
      </w:pPr>
      <w:r>
        <w:separator/>
      </w:r>
    </w:p>
  </w:endnote>
  <w:endnote w:type="continuationSeparator" w:id="0">
    <w:p w14:paraId="28809C0A" w14:textId="77777777" w:rsidR="00AC0027" w:rsidRDefault="00AC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292DD" w14:textId="77777777" w:rsidR="00AC0027" w:rsidRDefault="00AC0027">
      <w:pPr>
        <w:spacing w:after="0" w:line="240" w:lineRule="auto"/>
      </w:pPr>
      <w:r>
        <w:separator/>
      </w:r>
    </w:p>
  </w:footnote>
  <w:footnote w:type="continuationSeparator" w:id="0">
    <w:p w14:paraId="315154F1" w14:textId="77777777" w:rsidR="00AC0027" w:rsidRDefault="00AC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6BF5" w14:textId="77777777" w:rsidR="00EF36A5" w:rsidRDefault="00EF36A5">
    <w:pPr>
      <w:pStyle w:val="Header"/>
    </w:pPr>
    <w:r>
      <w:rPr>
        <w:noProof/>
        <w:color w:val="auto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9FE"/>
    <w:multiLevelType w:val="multilevel"/>
    <w:tmpl w:val="B0D68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836A9"/>
    <w:multiLevelType w:val="hybridMultilevel"/>
    <w:tmpl w:val="3CA867DC"/>
    <w:lvl w:ilvl="0" w:tplc="D108CB10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EED3DA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EC216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D3BE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E4003A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A03144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AC8040">
      <w:start w:val="1"/>
      <w:numFmt w:val="bullet"/>
      <w:lvlText w:val="•"/>
      <w:lvlJc w:val="left"/>
      <w:pPr>
        <w:ind w:left="7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AC412">
      <w:start w:val="1"/>
      <w:numFmt w:val="bullet"/>
      <w:lvlText w:val="o"/>
      <w:lvlJc w:val="left"/>
      <w:pPr>
        <w:ind w:left="7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FEB802">
      <w:start w:val="1"/>
      <w:numFmt w:val="bullet"/>
      <w:lvlText w:val="▪"/>
      <w:lvlJc w:val="left"/>
      <w:pPr>
        <w:ind w:left="8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32651F"/>
    <w:multiLevelType w:val="multilevel"/>
    <w:tmpl w:val="235C0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65AB6"/>
    <w:multiLevelType w:val="multilevel"/>
    <w:tmpl w:val="A6D6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81381"/>
    <w:multiLevelType w:val="hybridMultilevel"/>
    <w:tmpl w:val="00DE91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C55600"/>
    <w:multiLevelType w:val="hybridMultilevel"/>
    <w:tmpl w:val="1D3CC61E"/>
    <w:lvl w:ilvl="0" w:tplc="D696C5E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40AE2"/>
    <w:multiLevelType w:val="multilevel"/>
    <w:tmpl w:val="0BD8A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BD5"/>
    <w:multiLevelType w:val="multilevel"/>
    <w:tmpl w:val="A42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5454"/>
    <w:rsid w:val="00041FA8"/>
    <w:rsid w:val="00111231"/>
    <w:rsid w:val="001C3C92"/>
    <w:rsid w:val="001F1898"/>
    <w:rsid w:val="002569B5"/>
    <w:rsid w:val="00275705"/>
    <w:rsid w:val="002A0AED"/>
    <w:rsid w:val="002E0B9C"/>
    <w:rsid w:val="002E6287"/>
    <w:rsid w:val="002F36F0"/>
    <w:rsid w:val="00303AE1"/>
    <w:rsid w:val="00324112"/>
    <w:rsid w:val="00356967"/>
    <w:rsid w:val="00385963"/>
    <w:rsid w:val="003949BD"/>
    <w:rsid w:val="00453E1F"/>
    <w:rsid w:val="004A0B99"/>
    <w:rsid w:val="004C1D96"/>
    <w:rsid w:val="004D61A7"/>
    <w:rsid w:val="00522346"/>
    <w:rsid w:val="00524B92"/>
    <w:rsid w:val="0053630E"/>
    <w:rsid w:val="0055166F"/>
    <w:rsid w:val="00560F76"/>
    <w:rsid w:val="0057184E"/>
    <w:rsid w:val="00591FFE"/>
    <w:rsid w:val="00650990"/>
    <w:rsid w:val="006517D5"/>
    <w:rsid w:val="006A2AAA"/>
    <w:rsid w:val="006B7784"/>
    <w:rsid w:val="006F16F0"/>
    <w:rsid w:val="0072503D"/>
    <w:rsid w:val="007520BE"/>
    <w:rsid w:val="00754ABC"/>
    <w:rsid w:val="007A6887"/>
    <w:rsid w:val="00865019"/>
    <w:rsid w:val="00870CE7"/>
    <w:rsid w:val="008E78CF"/>
    <w:rsid w:val="008F22D7"/>
    <w:rsid w:val="0094030A"/>
    <w:rsid w:val="00A448C1"/>
    <w:rsid w:val="00A57CE9"/>
    <w:rsid w:val="00A83459"/>
    <w:rsid w:val="00A95311"/>
    <w:rsid w:val="00AA7AA0"/>
    <w:rsid w:val="00AB4981"/>
    <w:rsid w:val="00AC0027"/>
    <w:rsid w:val="00AE54A7"/>
    <w:rsid w:val="00AE6A4C"/>
    <w:rsid w:val="00AF255B"/>
    <w:rsid w:val="00B135F2"/>
    <w:rsid w:val="00B43495"/>
    <w:rsid w:val="00B61272"/>
    <w:rsid w:val="00B70211"/>
    <w:rsid w:val="00BA5423"/>
    <w:rsid w:val="00C84D21"/>
    <w:rsid w:val="00CA6B4F"/>
    <w:rsid w:val="00D0550B"/>
    <w:rsid w:val="00D348BF"/>
    <w:rsid w:val="00D446AC"/>
    <w:rsid w:val="00DA4A43"/>
    <w:rsid w:val="00DA5BEB"/>
    <w:rsid w:val="00DE395C"/>
    <w:rsid w:val="00E2411A"/>
    <w:rsid w:val="00E37225"/>
    <w:rsid w:val="00E51439"/>
    <w:rsid w:val="00E6492A"/>
    <w:rsid w:val="00E820A2"/>
    <w:rsid w:val="00EB1495"/>
    <w:rsid w:val="00EF36A5"/>
    <w:rsid w:val="00F06B9C"/>
    <w:rsid w:val="00F4301E"/>
    <w:rsid w:val="00F75C8D"/>
    <w:rsid w:val="00FA73E0"/>
    <w:rsid w:val="00F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4301E"/>
    <w:pPr>
      <w:spacing w:after="200" w:line="27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TotalTime>0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2019-02-04T15:12:00Z</dcterms:created>
  <dcterms:modified xsi:type="dcterms:W3CDTF">2019-02-04T15:12:00Z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